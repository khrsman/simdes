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99D" w:rsidRPr="005C27B3" w:rsidRDefault="00CE599D" w:rsidP="00CE599D">
      <w:pPr>
        <w:pStyle w:val="HeaderSurat"/>
        <w:rPr>
          <w:rFonts w:ascii="Times New Roman" w:hAnsi="Times New Roman"/>
        </w:rPr>
      </w:pPr>
      <w:r w:rsidRPr="005C27B3">
        <w:rPr>
          <w:rFonts w:ascii="Times New Roman" w:hAnsi="Times New Roman"/>
          <w:noProof/>
        </w:rPr>
        <w:drawing>
          <wp:anchor distT="0" distB="0" distL="114300" distR="114300" simplePos="0" relativeHeight="251656704" behindDoc="1" locked="0" layoutInCell="1" allowOverlap="1" wp14:anchorId="4DC352C1" wp14:editId="594A8A42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27B3">
        <w:rPr>
          <w:rFonts w:ascii="Times New Roman" w:hAnsi="Times New Roman"/>
        </w:rPr>
        <w:t>PEMERINTAH [des.kota_kabupaten] [des.nama_kota_kab]</w:t>
      </w:r>
    </w:p>
    <w:p w:rsidR="00CE599D" w:rsidRPr="005C27B3" w:rsidRDefault="00CE599D" w:rsidP="00CE599D">
      <w:pPr>
        <w:pStyle w:val="HeaderSurat"/>
        <w:rPr>
          <w:rFonts w:ascii="Times New Roman" w:hAnsi="Times New Roman"/>
        </w:rPr>
      </w:pPr>
      <w:r w:rsidRPr="005C27B3">
        <w:rPr>
          <w:rFonts w:ascii="Times New Roman" w:hAnsi="Times New Roman"/>
        </w:rPr>
        <w:t>KECAMATAN [des.nama_kec]</w:t>
      </w:r>
    </w:p>
    <w:p w:rsidR="00CE599D" w:rsidRPr="005C27B3" w:rsidRDefault="00CE599D" w:rsidP="00CE599D">
      <w:pPr>
        <w:pStyle w:val="HeaderSurat"/>
        <w:rPr>
          <w:rFonts w:ascii="Times New Roman" w:hAnsi="Times New Roman"/>
          <w:b/>
          <w:bCs/>
        </w:rPr>
      </w:pPr>
      <w:r w:rsidRPr="005C27B3">
        <w:rPr>
          <w:rFonts w:ascii="Times New Roman" w:hAnsi="Times New Roman"/>
          <w:b/>
          <w:bCs/>
        </w:rPr>
        <w:t>[des.desa_kelurahan] [des.nama_desa]</w:t>
      </w:r>
    </w:p>
    <w:p w:rsidR="00CE599D" w:rsidRPr="005C27B3" w:rsidRDefault="00CE599D" w:rsidP="00CE599D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5C27B3">
        <w:rPr>
          <w:rFonts w:ascii="Times New Roman" w:hAnsi="Times New Roman"/>
          <w:caps w:val="0"/>
          <w:sz w:val="20"/>
          <w:szCs w:val="20"/>
        </w:rPr>
        <w:t>[des.alamat_desa]</w:t>
      </w:r>
    </w:p>
    <w:p w:rsidR="0012691D" w:rsidRPr="005C27B3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A929F6" w:rsidRPr="005C27B3" w:rsidRDefault="00A910F5" w:rsidP="0068063C">
      <w:pPr>
        <w:spacing w:line="120" w:lineRule="exact"/>
        <w:jc w:val="both"/>
      </w:pPr>
      <w:r w:rsidRPr="005C27B3">
        <w:tab/>
      </w:r>
      <w:r w:rsidR="00140CE3" w:rsidRPr="005C27B3">
        <w:tab/>
      </w:r>
      <w:r w:rsidR="00140CE3" w:rsidRPr="005C27B3">
        <w:tab/>
      </w:r>
      <w:r w:rsidR="00140CE3" w:rsidRPr="005C27B3">
        <w:tab/>
      </w:r>
      <w:r w:rsidR="00140CE3" w:rsidRPr="005C27B3">
        <w:tab/>
      </w:r>
      <w:r w:rsidR="00140CE3" w:rsidRPr="005C27B3">
        <w:tab/>
      </w:r>
      <w:r w:rsidR="00140CE3" w:rsidRPr="005C27B3">
        <w:tab/>
      </w:r>
      <w:r w:rsidR="00140CE3" w:rsidRPr="005C27B3">
        <w:tab/>
      </w:r>
      <w:r w:rsidR="00140CE3" w:rsidRPr="005C27B3">
        <w:tab/>
      </w:r>
      <w:r w:rsidR="00140CE3" w:rsidRPr="005C27B3">
        <w:tab/>
        <w:t xml:space="preserve">      </w:t>
      </w:r>
    </w:p>
    <w:p w:rsidR="005C27B3" w:rsidRPr="005C27B3" w:rsidRDefault="005C27B3" w:rsidP="005C27B3">
      <w:pPr>
        <w:pStyle w:val="Heading3"/>
        <w:rPr>
          <w:sz w:val="34"/>
          <w:szCs w:val="34"/>
        </w:rPr>
      </w:pPr>
      <w:r w:rsidRPr="005C27B3">
        <w:rPr>
          <w:sz w:val="34"/>
          <w:szCs w:val="34"/>
        </w:rPr>
        <w:t>[srt.nama_surat]</w:t>
      </w:r>
    </w:p>
    <w:p w:rsidR="005C27B3" w:rsidRPr="005C27B3" w:rsidRDefault="005C27B3" w:rsidP="005C27B3">
      <w:pPr>
        <w:jc w:val="center"/>
        <w:rPr>
          <w:sz w:val="22"/>
          <w:szCs w:val="22"/>
        </w:rPr>
      </w:pPr>
      <w:r w:rsidRPr="005C27B3">
        <w:rPr>
          <w:sz w:val="22"/>
          <w:szCs w:val="22"/>
        </w:rPr>
        <w:t>Nomor : [srt.nomor_surat]</w:t>
      </w:r>
    </w:p>
    <w:p w:rsidR="00A929F6" w:rsidRPr="005C27B3" w:rsidRDefault="00A929F6">
      <w:pPr>
        <w:jc w:val="center"/>
        <w:rPr>
          <w:sz w:val="22"/>
          <w:szCs w:val="22"/>
        </w:rPr>
      </w:pPr>
    </w:p>
    <w:p w:rsidR="00A929F6" w:rsidRPr="005C27B3" w:rsidRDefault="006C0DD9">
      <w:pPr>
        <w:pStyle w:val="BodyText"/>
        <w:rPr>
          <w:b/>
          <w:sz w:val="22"/>
          <w:szCs w:val="22"/>
        </w:rPr>
      </w:pPr>
      <w:r w:rsidRPr="005C27B3">
        <w:rPr>
          <w:sz w:val="22"/>
          <w:szCs w:val="22"/>
        </w:rPr>
        <w:tab/>
      </w:r>
      <w:r w:rsidRPr="005C27B3">
        <w:rPr>
          <w:b/>
          <w:sz w:val="22"/>
          <w:szCs w:val="22"/>
        </w:rPr>
        <w:t>I. DATA KELUARGA</w:t>
      </w:r>
    </w:p>
    <w:p w:rsidR="000B40FA" w:rsidRPr="005C27B3" w:rsidRDefault="000B40FA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C27B3">
        <w:rPr>
          <w:sz w:val="22"/>
          <w:szCs w:val="22"/>
        </w:rPr>
        <w:t>Nama Kepala Keluarga</w:t>
      </w:r>
      <w:r w:rsidRPr="005C27B3">
        <w:rPr>
          <w:sz w:val="22"/>
          <w:szCs w:val="22"/>
        </w:rPr>
        <w:tab/>
        <w:t>:</w:t>
      </w:r>
      <w:r w:rsidRPr="005C27B3">
        <w:rPr>
          <w:sz w:val="22"/>
          <w:szCs w:val="22"/>
        </w:rPr>
        <w:tab/>
        <w:t>[</w:t>
      </w:r>
      <w:r w:rsidR="005C27B3">
        <w:rPr>
          <w:sz w:val="22"/>
          <w:szCs w:val="22"/>
        </w:rPr>
        <w:t>srt.</w:t>
      </w:r>
      <w:r w:rsidR="002735C7" w:rsidRPr="005C27B3">
        <w:rPr>
          <w:sz w:val="22"/>
          <w:szCs w:val="22"/>
        </w:rPr>
        <w:t>kepala_kk</w:t>
      </w:r>
      <w:r w:rsidRPr="005C27B3">
        <w:rPr>
          <w:sz w:val="22"/>
          <w:szCs w:val="22"/>
        </w:rPr>
        <w:t>]</w:t>
      </w:r>
    </w:p>
    <w:p w:rsidR="000B40FA" w:rsidRPr="005C27B3" w:rsidRDefault="000B40FA" w:rsidP="00CE599D">
      <w:pPr>
        <w:pStyle w:val="BodyText"/>
        <w:tabs>
          <w:tab w:val="left" w:pos="4536"/>
          <w:tab w:val="left" w:pos="4706"/>
          <w:tab w:val="left" w:pos="5964"/>
          <w:tab w:val="left" w:pos="6552"/>
        </w:tabs>
        <w:ind w:left="720" w:right="180"/>
        <w:rPr>
          <w:sz w:val="22"/>
          <w:szCs w:val="22"/>
        </w:rPr>
      </w:pPr>
      <w:r w:rsidRPr="005C27B3">
        <w:rPr>
          <w:sz w:val="22"/>
          <w:szCs w:val="22"/>
        </w:rPr>
        <w:t>Nomor Kartu Keluarga</w:t>
      </w:r>
      <w:r w:rsidRPr="005C27B3">
        <w:rPr>
          <w:sz w:val="22"/>
          <w:szCs w:val="22"/>
        </w:rPr>
        <w:tab/>
        <w:t>:</w:t>
      </w:r>
      <w:r w:rsidRPr="005C27B3">
        <w:rPr>
          <w:sz w:val="22"/>
          <w:szCs w:val="22"/>
        </w:rPr>
        <w:tab/>
      </w:r>
      <w:r w:rsidR="00144DAD" w:rsidRPr="005C27B3">
        <w:rPr>
          <w:sz w:val="22"/>
          <w:szCs w:val="22"/>
        </w:rPr>
        <w:t>[</w:t>
      </w:r>
      <w:r w:rsidR="005C27B3">
        <w:rPr>
          <w:sz w:val="22"/>
          <w:szCs w:val="22"/>
        </w:rPr>
        <w:t>srt.</w:t>
      </w:r>
      <w:r w:rsidR="00144DAD" w:rsidRPr="005C27B3">
        <w:rPr>
          <w:sz w:val="22"/>
          <w:szCs w:val="22"/>
        </w:rPr>
        <w:t>no_kk</w:t>
      </w:r>
      <w:r w:rsidRPr="005C27B3">
        <w:rPr>
          <w:sz w:val="22"/>
          <w:szCs w:val="22"/>
        </w:rPr>
        <w:t>]</w:t>
      </w:r>
      <w:r w:rsidR="00CE599D" w:rsidRPr="005C27B3">
        <w:rPr>
          <w:sz w:val="22"/>
          <w:szCs w:val="22"/>
        </w:rPr>
        <w:tab/>
      </w:r>
      <w:r w:rsidR="00CE599D" w:rsidRPr="005C27B3">
        <w:rPr>
          <w:sz w:val="22"/>
          <w:szCs w:val="22"/>
        </w:rPr>
        <w:tab/>
      </w:r>
    </w:p>
    <w:p w:rsidR="000B40FA" w:rsidRPr="005C27B3" w:rsidRDefault="000B40FA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="000B40FA" w:rsidRPr="005C27B3" w:rsidRDefault="000B40FA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 w:rsidRPr="005C27B3">
        <w:rPr>
          <w:b/>
          <w:sz w:val="22"/>
          <w:szCs w:val="22"/>
        </w:rPr>
        <w:t>II. DATA INDIVIDU</w:t>
      </w:r>
    </w:p>
    <w:p w:rsidR="00A929F6" w:rsidRPr="005C27B3" w:rsidRDefault="006B20AF" w:rsidP="00E26BED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C27B3">
        <w:rPr>
          <w:sz w:val="22"/>
          <w:szCs w:val="22"/>
        </w:rPr>
        <w:t>Nam</w:t>
      </w:r>
      <w:r w:rsidR="00A910F5" w:rsidRPr="005C27B3">
        <w:rPr>
          <w:sz w:val="22"/>
          <w:szCs w:val="22"/>
        </w:rPr>
        <w:t>a</w:t>
      </w:r>
      <w:r w:rsidR="000B40FA" w:rsidRPr="005C27B3">
        <w:rPr>
          <w:sz w:val="22"/>
          <w:szCs w:val="22"/>
        </w:rPr>
        <w:t xml:space="preserve"> Lengkap</w:t>
      </w:r>
      <w:r w:rsidR="00A910F5" w:rsidRPr="005C27B3">
        <w:rPr>
          <w:sz w:val="22"/>
          <w:szCs w:val="22"/>
        </w:rPr>
        <w:tab/>
        <w:t>:</w:t>
      </w:r>
      <w:r w:rsidR="00A910F5" w:rsidRPr="005C27B3">
        <w:rPr>
          <w:sz w:val="22"/>
          <w:szCs w:val="22"/>
        </w:rPr>
        <w:tab/>
      </w:r>
      <w:r w:rsidR="002258F2" w:rsidRPr="005C27B3">
        <w:rPr>
          <w:b/>
          <w:sz w:val="22"/>
          <w:szCs w:val="22"/>
        </w:rPr>
        <w:t>[</w:t>
      </w:r>
      <w:r w:rsidR="005C27B3">
        <w:rPr>
          <w:b/>
          <w:sz w:val="22"/>
          <w:szCs w:val="22"/>
        </w:rPr>
        <w:t>srt.</w:t>
      </w:r>
      <w:r w:rsidR="002258F2" w:rsidRPr="005C27B3">
        <w:rPr>
          <w:b/>
          <w:sz w:val="22"/>
          <w:szCs w:val="22"/>
        </w:rPr>
        <w:t>nama]</w:t>
      </w:r>
    </w:p>
    <w:p w:rsidR="000B40FA" w:rsidRPr="005C27B3" w:rsidRDefault="000B40FA" w:rsidP="00E26BED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C27B3">
        <w:rPr>
          <w:sz w:val="22"/>
          <w:szCs w:val="22"/>
        </w:rPr>
        <w:t>NIK</w:t>
      </w:r>
      <w:r w:rsidRPr="005C27B3">
        <w:rPr>
          <w:sz w:val="22"/>
          <w:szCs w:val="22"/>
        </w:rPr>
        <w:tab/>
      </w:r>
      <w:r w:rsidR="00AE60F8" w:rsidRPr="005C27B3">
        <w:rPr>
          <w:sz w:val="22"/>
          <w:szCs w:val="22"/>
        </w:rPr>
        <w:t>:</w:t>
      </w:r>
      <w:r w:rsidR="00AE60F8" w:rsidRPr="005C27B3">
        <w:rPr>
          <w:sz w:val="22"/>
          <w:szCs w:val="22"/>
        </w:rPr>
        <w:tab/>
        <w:t>[</w:t>
      </w:r>
      <w:r w:rsidR="005C27B3">
        <w:rPr>
          <w:sz w:val="22"/>
          <w:szCs w:val="22"/>
        </w:rPr>
        <w:t>srt.</w:t>
      </w:r>
      <w:r w:rsidR="00AE60F8" w:rsidRPr="005C27B3">
        <w:rPr>
          <w:sz w:val="22"/>
          <w:szCs w:val="22"/>
        </w:rPr>
        <w:t>no_ktp</w:t>
      </w:r>
      <w:r w:rsidRPr="005C27B3">
        <w:rPr>
          <w:sz w:val="22"/>
          <w:szCs w:val="22"/>
        </w:rPr>
        <w:t>]</w:t>
      </w:r>
    </w:p>
    <w:p w:rsidR="000B40FA" w:rsidRPr="005C27B3" w:rsidRDefault="000B40FA" w:rsidP="00E26BED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C27B3">
        <w:rPr>
          <w:sz w:val="22"/>
          <w:szCs w:val="22"/>
        </w:rPr>
        <w:t>Jenis Kelamin</w:t>
      </w:r>
      <w:r w:rsidRPr="005C27B3">
        <w:rPr>
          <w:sz w:val="22"/>
          <w:szCs w:val="22"/>
        </w:rPr>
        <w:tab/>
        <w:t>:</w:t>
      </w:r>
      <w:r w:rsidRPr="005C27B3">
        <w:rPr>
          <w:sz w:val="22"/>
          <w:szCs w:val="22"/>
        </w:rPr>
        <w:tab/>
        <w:t>[</w:t>
      </w:r>
      <w:r w:rsidR="005C27B3">
        <w:rPr>
          <w:sz w:val="22"/>
          <w:szCs w:val="22"/>
        </w:rPr>
        <w:t>srt.jenis_kelamin</w:t>
      </w:r>
      <w:r w:rsidRPr="005C27B3">
        <w:rPr>
          <w:sz w:val="22"/>
          <w:szCs w:val="22"/>
        </w:rPr>
        <w:t>]</w:t>
      </w:r>
    </w:p>
    <w:p w:rsidR="000B40FA" w:rsidRDefault="000B40FA" w:rsidP="005C27B3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C27B3">
        <w:rPr>
          <w:sz w:val="22"/>
          <w:szCs w:val="22"/>
        </w:rPr>
        <w:t xml:space="preserve">Tempat </w:t>
      </w:r>
      <w:r w:rsidR="005C27B3">
        <w:rPr>
          <w:sz w:val="22"/>
          <w:szCs w:val="22"/>
        </w:rPr>
        <w:t>Lahir</w:t>
      </w:r>
      <w:r w:rsidR="005C27B3">
        <w:rPr>
          <w:sz w:val="22"/>
          <w:szCs w:val="22"/>
        </w:rPr>
        <w:tab/>
        <w:t xml:space="preserve">:  </w:t>
      </w:r>
      <w:r w:rsidR="005C27B3" w:rsidRPr="00E72799">
        <w:rPr>
          <w:sz w:val="22"/>
          <w:szCs w:val="22"/>
        </w:rPr>
        <w:t>[</w:t>
      </w:r>
      <w:r w:rsidR="005C27B3">
        <w:rPr>
          <w:sz w:val="22"/>
          <w:szCs w:val="22"/>
        </w:rPr>
        <w:t>srt.</w:t>
      </w:r>
      <w:r w:rsidR="009B724D">
        <w:rPr>
          <w:sz w:val="22"/>
          <w:szCs w:val="22"/>
        </w:rPr>
        <w:t>tempat_lahir</w:t>
      </w:r>
      <w:r w:rsidR="005C27B3" w:rsidRPr="00E72799">
        <w:rPr>
          <w:sz w:val="22"/>
          <w:szCs w:val="22"/>
        </w:rPr>
        <w:t>]</w:t>
      </w:r>
    </w:p>
    <w:p w:rsidR="009B724D" w:rsidRPr="005C27B3" w:rsidRDefault="009B724D" w:rsidP="005C27B3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Tanggal Lahir</w:t>
      </w:r>
      <w:r>
        <w:rPr>
          <w:sz w:val="22"/>
          <w:szCs w:val="22"/>
        </w:rPr>
        <w:tab/>
        <w:t xml:space="preserve">:  </w:t>
      </w:r>
      <w:r w:rsidRPr="00E72799">
        <w:rPr>
          <w:sz w:val="22"/>
          <w:szCs w:val="22"/>
        </w:rPr>
        <w:t>[</w:t>
      </w:r>
      <w:r>
        <w:rPr>
          <w:sz w:val="22"/>
          <w:szCs w:val="22"/>
        </w:rPr>
        <w:t>srt.</w:t>
      </w:r>
      <w:r>
        <w:rPr>
          <w:sz w:val="22"/>
          <w:szCs w:val="22"/>
        </w:rPr>
        <w:t>tanggal_lahir</w:t>
      </w:r>
      <w:r w:rsidRPr="00E72799">
        <w:rPr>
          <w:sz w:val="22"/>
          <w:szCs w:val="22"/>
        </w:rPr>
        <w:t>]</w:t>
      </w:r>
    </w:p>
    <w:p w:rsidR="00A929F6" w:rsidRPr="005C27B3" w:rsidRDefault="00D87DE8" w:rsidP="00C07C97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C27B3">
        <w:rPr>
          <w:sz w:val="22"/>
          <w:szCs w:val="22"/>
        </w:rPr>
        <w:t>Golongan Darah</w:t>
      </w:r>
      <w:r w:rsidR="00A910F5" w:rsidRPr="005C27B3">
        <w:rPr>
          <w:sz w:val="22"/>
          <w:szCs w:val="22"/>
        </w:rPr>
        <w:tab/>
      </w:r>
      <w:r w:rsidR="00C07C97" w:rsidRPr="005C27B3">
        <w:rPr>
          <w:sz w:val="22"/>
          <w:szCs w:val="22"/>
        </w:rPr>
        <w:tab/>
      </w:r>
      <w:r w:rsidR="00A910F5" w:rsidRPr="005C27B3">
        <w:rPr>
          <w:sz w:val="22"/>
          <w:szCs w:val="22"/>
        </w:rPr>
        <w:t>:</w:t>
      </w:r>
      <w:r w:rsidR="00A910F5" w:rsidRPr="005C27B3">
        <w:rPr>
          <w:sz w:val="22"/>
          <w:szCs w:val="22"/>
        </w:rPr>
        <w:tab/>
      </w:r>
      <w:r w:rsidR="003D7309" w:rsidRPr="005C27B3">
        <w:rPr>
          <w:sz w:val="22"/>
          <w:szCs w:val="22"/>
        </w:rPr>
        <w:t>[</w:t>
      </w:r>
      <w:r w:rsidR="005C27B3">
        <w:rPr>
          <w:sz w:val="22"/>
          <w:szCs w:val="22"/>
        </w:rPr>
        <w:t>srt.</w:t>
      </w:r>
      <w:r w:rsidR="003D7309" w:rsidRPr="005C27B3">
        <w:rPr>
          <w:sz w:val="22"/>
          <w:szCs w:val="22"/>
        </w:rPr>
        <w:t>gol</w:t>
      </w:r>
      <w:r w:rsidR="00A65CC8">
        <w:rPr>
          <w:sz w:val="22"/>
          <w:szCs w:val="22"/>
        </w:rPr>
        <w:t>ongan</w:t>
      </w:r>
      <w:bookmarkStart w:id="0" w:name="_GoBack"/>
      <w:bookmarkEnd w:id="0"/>
      <w:r w:rsidR="003D7309" w:rsidRPr="005C27B3">
        <w:rPr>
          <w:sz w:val="22"/>
          <w:szCs w:val="22"/>
        </w:rPr>
        <w:t>_darah</w:t>
      </w:r>
      <w:r w:rsidR="005373B2" w:rsidRPr="005C27B3">
        <w:rPr>
          <w:sz w:val="22"/>
          <w:szCs w:val="22"/>
        </w:rPr>
        <w:t>]</w:t>
      </w:r>
    </w:p>
    <w:p w:rsidR="00A929F6" w:rsidRPr="005C27B3" w:rsidRDefault="006B20AF" w:rsidP="00C07C97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 w:rsidRPr="005C27B3">
        <w:rPr>
          <w:sz w:val="22"/>
          <w:szCs w:val="22"/>
        </w:rPr>
        <w:t>Agam</w:t>
      </w:r>
      <w:r w:rsidR="00A910F5" w:rsidRPr="005C27B3">
        <w:rPr>
          <w:sz w:val="22"/>
          <w:szCs w:val="22"/>
        </w:rPr>
        <w:t>a</w:t>
      </w:r>
      <w:r w:rsidR="00A910F5" w:rsidRPr="005C27B3">
        <w:rPr>
          <w:sz w:val="22"/>
          <w:szCs w:val="22"/>
        </w:rPr>
        <w:tab/>
      </w:r>
      <w:r w:rsidR="00C07C97" w:rsidRPr="005C27B3">
        <w:rPr>
          <w:sz w:val="22"/>
          <w:szCs w:val="22"/>
        </w:rPr>
        <w:tab/>
      </w:r>
      <w:r w:rsidR="00A910F5" w:rsidRPr="005C27B3">
        <w:rPr>
          <w:sz w:val="22"/>
          <w:szCs w:val="22"/>
        </w:rPr>
        <w:t>:</w:t>
      </w:r>
      <w:r w:rsidR="00A910F5" w:rsidRPr="005C27B3">
        <w:rPr>
          <w:sz w:val="22"/>
          <w:szCs w:val="22"/>
        </w:rPr>
        <w:tab/>
      </w:r>
      <w:r w:rsidR="005373B2" w:rsidRPr="005C27B3">
        <w:rPr>
          <w:sz w:val="22"/>
          <w:szCs w:val="22"/>
        </w:rPr>
        <w:t>[</w:t>
      </w:r>
      <w:r w:rsidR="005C27B3">
        <w:rPr>
          <w:sz w:val="22"/>
          <w:szCs w:val="22"/>
        </w:rPr>
        <w:t>srt.</w:t>
      </w:r>
      <w:r w:rsidR="005373B2" w:rsidRPr="005C27B3">
        <w:rPr>
          <w:sz w:val="22"/>
          <w:szCs w:val="22"/>
        </w:rPr>
        <w:t>agama]</w:t>
      </w:r>
    </w:p>
    <w:p w:rsidR="00133DC9" w:rsidRPr="005C27B3" w:rsidRDefault="00D87DE8" w:rsidP="00C07C97">
      <w:pPr>
        <w:tabs>
          <w:tab w:val="left" w:pos="4140"/>
          <w:tab w:val="left" w:pos="4536"/>
          <w:tab w:val="left" w:pos="4706"/>
        </w:tabs>
        <w:ind w:left="709" w:right="4"/>
        <w:rPr>
          <w:sz w:val="22"/>
          <w:szCs w:val="22"/>
        </w:rPr>
      </w:pPr>
      <w:r w:rsidRPr="005C27B3">
        <w:rPr>
          <w:sz w:val="22"/>
          <w:szCs w:val="22"/>
        </w:rPr>
        <w:t>Status</w:t>
      </w:r>
      <w:r w:rsidR="005C27B3">
        <w:rPr>
          <w:sz w:val="22"/>
          <w:szCs w:val="22"/>
        </w:rPr>
        <w:t xml:space="preserve"> KK</w:t>
      </w:r>
      <w:r w:rsidR="00133DC9" w:rsidRPr="005C27B3">
        <w:rPr>
          <w:sz w:val="22"/>
          <w:szCs w:val="22"/>
        </w:rPr>
        <w:tab/>
      </w:r>
      <w:r w:rsidR="00C07C97" w:rsidRPr="005C27B3">
        <w:rPr>
          <w:sz w:val="22"/>
          <w:szCs w:val="22"/>
        </w:rPr>
        <w:tab/>
      </w:r>
      <w:r w:rsidR="00133DC9" w:rsidRPr="005C27B3">
        <w:rPr>
          <w:sz w:val="22"/>
          <w:szCs w:val="22"/>
        </w:rPr>
        <w:t>:</w:t>
      </w:r>
      <w:r w:rsidR="00133DC9" w:rsidRPr="005C27B3">
        <w:rPr>
          <w:sz w:val="22"/>
          <w:szCs w:val="22"/>
        </w:rPr>
        <w:tab/>
      </w:r>
      <w:r w:rsidR="00212B04" w:rsidRPr="005C27B3">
        <w:rPr>
          <w:sz w:val="22"/>
          <w:szCs w:val="22"/>
        </w:rPr>
        <w:t>[</w:t>
      </w:r>
      <w:r w:rsidR="005C27B3">
        <w:rPr>
          <w:sz w:val="22"/>
          <w:szCs w:val="22"/>
        </w:rPr>
        <w:t>srt.</w:t>
      </w:r>
      <w:r w:rsidR="003D7309" w:rsidRPr="005C27B3">
        <w:rPr>
          <w:sz w:val="22"/>
          <w:szCs w:val="22"/>
        </w:rPr>
        <w:t>status</w:t>
      </w:r>
      <w:r w:rsidR="005C27B3">
        <w:rPr>
          <w:sz w:val="22"/>
          <w:szCs w:val="22"/>
        </w:rPr>
        <w:t>_kk</w:t>
      </w:r>
      <w:r w:rsidR="00212B04" w:rsidRPr="005C27B3">
        <w:rPr>
          <w:sz w:val="22"/>
          <w:szCs w:val="22"/>
        </w:rPr>
        <w:t>]</w:t>
      </w:r>
    </w:p>
    <w:p w:rsidR="007F1F33" w:rsidRPr="005C27B3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C27B3">
        <w:rPr>
          <w:sz w:val="22"/>
          <w:szCs w:val="22"/>
        </w:rPr>
        <w:t>Pendidikan Akhir</w:t>
      </w:r>
      <w:r w:rsidR="00A910F5" w:rsidRPr="005C27B3">
        <w:rPr>
          <w:sz w:val="22"/>
          <w:szCs w:val="22"/>
        </w:rPr>
        <w:tab/>
        <w:t>:</w:t>
      </w:r>
      <w:r w:rsidR="00A910F5" w:rsidRPr="005C27B3">
        <w:rPr>
          <w:sz w:val="22"/>
          <w:szCs w:val="22"/>
        </w:rPr>
        <w:tab/>
      </w:r>
      <w:r w:rsidR="003D7309" w:rsidRPr="005C27B3">
        <w:rPr>
          <w:sz w:val="22"/>
          <w:szCs w:val="22"/>
        </w:rPr>
        <w:t>[</w:t>
      </w:r>
      <w:r w:rsidR="005C27B3">
        <w:rPr>
          <w:sz w:val="22"/>
          <w:szCs w:val="22"/>
        </w:rPr>
        <w:t>srt.</w:t>
      </w:r>
      <w:r w:rsidR="003D7309" w:rsidRPr="005C27B3">
        <w:rPr>
          <w:sz w:val="22"/>
          <w:szCs w:val="22"/>
        </w:rPr>
        <w:t>pendidikan]</w:t>
      </w:r>
      <w:r w:rsidR="00212B04" w:rsidRPr="005C27B3">
        <w:rPr>
          <w:sz w:val="22"/>
          <w:szCs w:val="22"/>
        </w:rPr>
        <w:t xml:space="preserve"> </w:t>
      </w:r>
    </w:p>
    <w:p w:rsidR="00F20277" w:rsidRPr="005C27B3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C27B3">
        <w:rPr>
          <w:sz w:val="22"/>
          <w:szCs w:val="22"/>
        </w:rPr>
        <w:t>Pekerjaan</w:t>
      </w:r>
      <w:r w:rsidR="00A910F5" w:rsidRPr="005C27B3">
        <w:rPr>
          <w:sz w:val="22"/>
          <w:szCs w:val="22"/>
        </w:rPr>
        <w:tab/>
        <w:t>:</w:t>
      </w:r>
      <w:r w:rsidR="00F15EB8" w:rsidRPr="005C27B3">
        <w:rPr>
          <w:sz w:val="22"/>
          <w:szCs w:val="22"/>
        </w:rPr>
        <w:t xml:space="preserve"> </w:t>
      </w:r>
      <w:r w:rsidR="007F1F33" w:rsidRPr="005C27B3">
        <w:rPr>
          <w:sz w:val="22"/>
          <w:szCs w:val="22"/>
        </w:rPr>
        <w:tab/>
      </w:r>
      <w:r w:rsidR="003D7309" w:rsidRPr="005C27B3">
        <w:rPr>
          <w:sz w:val="22"/>
          <w:szCs w:val="22"/>
        </w:rPr>
        <w:t>[</w:t>
      </w:r>
      <w:r w:rsidR="005C27B3">
        <w:rPr>
          <w:sz w:val="22"/>
          <w:szCs w:val="22"/>
        </w:rPr>
        <w:t>srt.</w:t>
      </w:r>
      <w:r w:rsidR="003D7309" w:rsidRPr="005C27B3">
        <w:rPr>
          <w:sz w:val="22"/>
          <w:szCs w:val="22"/>
        </w:rPr>
        <w:t>pekerjaan</w:t>
      </w:r>
      <w:r w:rsidR="006919F6" w:rsidRPr="005C27B3">
        <w:rPr>
          <w:sz w:val="22"/>
          <w:szCs w:val="22"/>
        </w:rPr>
        <w:t>]</w:t>
      </w:r>
    </w:p>
    <w:p w:rsidR="006C3117" w:rsidRPr="005C27B3" w:rsidRDefault="006C3117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="006C3117" w:rsidRPr="005C27B3" w:rsidRDefault="006C3117" w:rsidP="006C0DD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 w:rsidRPr="005C27B3">
        <w:rPr>
          <w:b/>
          <w:sz w:val="22"/>
          <w:szCs w:val="22"/>
        </w:rPr>
        <w:t>III. DATA ORANG TUA</w:t>
      </w:r>
    </w:p>
    <w:p w:rsidR="00F20277" w:rsidRPr="005C27B3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C27B3">
        <w:rPr>
          <w:sz w:val="22"/>
          <w:szCs w:val="22"/>
        </w:rPr>
        <w:t>Nama Ibu</w:t>
      </w:r>
      <w:r w:rsidR="003D7309" w:rsidRPr="005C27B3">
        <w:rPr>
          <w:sz w:val="22"/>
          <w:szCs w:val="22"/>
        </w:rPr>
        <w:tab/>
        <w:t>:</w:t>
      </w:r>
      <w:r w:rsidR="003D7309" w:rsidRPr="005C27B3">
        <w:rPr>
          <w:sz w:val="22"/>
          <w:szCs w:val="22"/>
        </w:rPr>
        <w:tab/>
        <w:t>[</w:t>
      </w:r>
      <w:r w:rsidR="0011557B">
        <w:rPr>
          <w:sz w:val="22"/>
          <w:szCs w:val="22"/>
        </w:rPr>
        <w:t>srt.</w:t>
      </w:r>
      <w:r w:rsidR="003D7309" w:rsidRPr="005C27B3">
        <w:rPr>
          <w:sz w:val="22"/>
          <w:szCs w:val="22"/>
        </w:rPr>
        <w:t>nama_ibu</w:t>
      </w:r>
      <w:r w:rsidR="00755644" w:rsidRPr="005C27B3">
        <w:rPr>
          <w:sz w:val="22"/>
          <w:szCs w:val="22"/>
        </w:rPr>
        <w:t>]</w:t>
      </w:r>
    </w:p>
    <w:p w:rsidR="006C3117" w:rsidRPr="005C27B3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C27B3">
        <w:rPr>
          <w:sz w:val="22"/>
          <w:szCs w:val="22"/>
        </w:rPr>
        <w:t>NIK Ibu</w:t>
      </w:r>
      <w:r w:rsidR="00E26BED" w:rsidRPr="005C27B3">
        <w:rPr>
          <w:sz w:val="22"/>
          <w:szCs w:val="22"/>
        </w:rPr>
        <w:tab/>
        <w:t>:</w:t>
      </w:r>
      <w:r w:rsidR="00E26BED" w:rsidRPr="005C27B3">
        <w:rPr>
          <w:sz w:val="22"/>
          <w:szCs w:val="22"/>
        </w:rPr>
        <w:tab/>
        <w:t>[</w:t>
      </w:r>
      <w:r w:rsidR="0011557B">
        <w:rPr>
          <w:sz w:val="22"/>
          <w:szCs w:val="22"/>
        </w:rPr>
        <w:t>srt.nik_ibu</w:t>
      </w:r>
      <w:r w:rsidRPr="005C27B3">
        <w:rPr>
          <w:sz w:val="22"/>
          <w:szCs w:val="22"/>
        </w:rPr>
        <w:t>]</w:t>
      </w:r>
    </w:p>
    <w:p w:rsidR="006C3117" w:rsidRPr="005C27B3" w:rsidRDefault="006C3117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C27B3">
        <w:rPr>
          <w:sz w:val="22"/>
          <w:szCs w:val="22"/>
        </w:rPr>
        <w:t>Nama Ayah</w:t>
      </w:r>
      <w:r w:rsidR="003D7309" w:rsidRPr="005C27B3">
        <w:rPr>
          <w:sz w:val="22"/>
          <w:szCs w:val="22"/>
        </w:rPr>
        <w:tab/>
        <w:t>:</w:t>
      </w:r>
      <w:r w:rsidR="003D7309" w:rsidRPr="005C27B3">
        <w:rPr>
          <w:sz w:val="22"/>
          <w:szCs w:val="22"/>
        </w:rPr>
        <w:tab/>
        <w:t>[</w:t>
      </w:r>
      <w:r w:rsidR="0011557B">
        <w:rPr>
          <w:sz w:val="22"/>
          <w:szCs w:val="22"/>
        </w:rPr>
        <w:t>srt.</w:t>
      </w:r>
      <w:r w:rsidR="003D7309" w:rsidRPr="005C27B3">
        <w:rPr>
          <w:sz w:val="22"/>
          <w:szCs w:val="22"/>
        </w:rPr>
        <w:t>nama_ayah</w:t>
      </w:r>
      <w:r w:rsidRPr="005C27B3">
        <w:rPr>
          <w:sz w:val="22"/>
          <w:szCs w:val="22"/>
        </w:rPr>
        <w:t>]</w:t>
      </w:r>
    </w:p>
    <w:p w:rsidR="006C3117" w:rsidRPr="005C27B3" w:rsidRDefault="00E26BED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 w:rsidRPr="005C27B3">
        <w:rPr>
          <w:sz w:val="22"/>
          <w:szCs w:val="22"/>
        </w:rPr>
        <w:t>NIK Ayah</w:t>
      </w:r>
      <w:r w:rsidRPr="005C27B3">
        <w:rPr>
          <w:sz w:val="22"/>
          <w:szCs w:val="22"/>
        </w:rPr>
        <w:tab/>
        <w:t>:</w:t>
      </w:r>
      <w:r w:rsidRPr="005C27B3">
        <w:rPr>
          <w:sz w:val="22"/>
          <w:szCs w:val="22"/>
        </w:rPr>
        <w:tab/>
        <w:t>[</w:t>
      </w:r>
      <w:r w:rsidR="0011557B">
        <w:rPr>
          <w:sz w:val="22"/>
          <w:szCs w:val="22"/>
        </w:rPr>
        <w:t>srt.nik_ayah</w:t>
      </w:r>
      <w:r w:rsidR="006C3117" w:rsidRPr="005C27B3">
        <w:rPr>
          <w:sz w:val="22"/>
          <w:szCs w:val="22"/>
        </w:rPr>
        <w:t>]</w:t>
      </w:r>
    </w:p>
    <w:p w:rsidR="00CE599D" w:rsidRPr="005C27B3" w:rsidRDefault="00CE599D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</w:p>
    <w:p w:rsidR="00CE599D" w:rsidRPr="005C27B3" w:rsidRDefault="00CE599D" w:rsidP="00CE599D">
      <w:pPr>
        <w:tabs>
          <w:tab w:val="left" w:pos="3960"/>
          <w:tab w:val="left" w:pos="4320"/>
        </w:tabs>
        <w:spacing w:before="120" w:after="120" w:line="276" w:lineRule="auto"/>
        <w:ind w:firstLine="720"/>
      </w:pPr>
      <w:r w:rsidRPr="005C27B3">
        <w:rPr>
          <w:lang w:val="sv-SE"/>
        </w:rPr>
        <w:t>Yang ber</w:t>
      </w:r>
      <w:r w:rsidRPr="005C27B3">
        <w:rPr>
          <w:lang w:val="sv-SE"/>
        </w:rPr>
        <w:t>sangkutan adalah warga kami dan</w:t>
      </w:r>
      <w:r w:rsidRPr="005C27B3">
        <w:rPr>
          <w:lang w:val="id-ID"/>
        </w:rPr>
        <w:t xml:space="preserve"> bahwa </w:t>
      </w:r>
      <w:r w:rsidRPr="005C27B3">
        <w:t>sampai saat ini masih memiliki identitas sebagaimana sesuai dengan KTP NIK [</w:t>
      </w:r>
      <w:r w:rsidR="00FC1029">
        <w:t>srt</w:t>
      </w:r>
      <w:r w:rsidRPr="005C27B3">
        <w:t>.nik] dan KK [</w:t>
      </w:r>
      <w:r w:rsidR="00FC1029">
        <w:t>srt</w:t>
      </w:r>
      <w:r w:rsidRPr="005C27B3">
        <w:t>.no_kk].</w:t>
      </w:r>
    </w:p>
    <w:p w:rsidR="00CE599D" w:rsidRPr="005C27B3" w:rsidRDefault="00CE599D" w:rsidP="0091636E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</w:p>
    <w:p w:rsidR="00A929F6" w:rsidRPr="005C27B3" w:rsidRDefault="00A929F6" w:rsidP="00E92BC7">
      <w:pPr>
        <w:pStyle w:val="BodyText"/>
        <w:tabs>
          <w:tab w:val="left" w:pos="2880"/>
        </w:tabs>
        <w:spacing w:line="120" w:lineRule="exact"/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5C27B3" w:rsidTr="00DB48D0">
        <w:tblPrEx>
          <w:tblCellMar>
            <w:top w:w="0" w:type="dxa"/>
            <w:bottom w:w="0" w:type="dxa"/>
          </w:tblCellMar>
        </w:tblPrEx>
        <w:trPr>
          <w:trHeight w:val="2094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C27B3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C27B3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C27B3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C27B3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C27B3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5C27B3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C27B3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5C27B3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5C27B3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0AA4" w:rsidRPr="00B745D7" w:rsidRDefault="006B0AA4" w:rsidP="006B0AA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nama_desa], [</w:t>
            </w:r>
            <w:r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tgl_surat]</w:t>
            </w:r>
          </w:p>
          <w:p w:rsidR="006B0AA4" w:rsidRPr="00B745D7" w:rsidRDefault="006B0AA4" w:rsidP="006B0AA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jabatan] [</w:t>
            </w:r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nama_desa]</w:t>
            </w:r>
          </w:p>
          <w:p w:rsidR="006B0AA4" w:rsidRPr="00E72799" w:rsidRDefault="006B0AA4" w:rsidP="006B0AA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6B0AA4" w:rsidRPr="00E72799" w:rsidRDefault="006B0AA4" w:rsidP="006B0AA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6B0AA4" w:rsidRPr="00E72799" w:rsidRDefault="006B0AA4" w:rsidP="006B0AA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6B0AA4" w:rsidRPr="00E72799" w:rsidRDefault="006B0AA4" w:rsidP="006B0AA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6B0AA4" w:rsidRPr="00E72799" w:rsidRDefault="006B0AA4" w:rsidP="006B0AA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6B0AA4" w:rsidRPr="00B745D7" w:rsidRDefault="006B0AA4" w:rsidP="006B0AA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nama_pamong]</w:t>
            </w:r>
          </w:p>
          <w:p w:rsidR="008C4233" w:rsidRPr="005C27B3" w:rsidRDefault="006B0AA4" w:rsidP="006B0AA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NIP: [</w:t>
            </w:r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nip_pamong]</w:t>
            </w:r>
            <w:r w:rsidRPr="00E72799">
              <w:rPr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="00A929F6" w:rsidRPr="005C27B3" w:rsidRDefault="00A929F6" w:rsidP="0077185C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5C27B3" w:rsidSect="003E7FD9"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87A" w:rsidRDefault="0070187A">
      <w:r>
        <w:separator/>
      </w:r>
    </w:p>
  </w:endnote>
  <w:endnote w:type="continuationSeparator" w:id="0">
    <w:p w:rsidR="0070187A" w:rsidRDefault="00701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87A" w:rsidRDefault="0070187A">
      <w:r>
        <w:rPr>
          <w:color w:val="000000"/>
        </w:rPr>
        <w:separator/>
      </w:r>
    </w:p>
  </w:footnote>
  <w:footnote w:type="continuationSeparator" w:id="0">
    <w:p w:rsidR="0070187A" w:rsidRDefault="00701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27417"/>
    <w:rsid w:val="00073DF3"/>
    <w:rsid w:val="00094283"/>
    <w:rsid w:val="000B40FA"/>
    <w:rsid w:val="000D1CF8"/>
    <w:rsid w:val="000D3F9F"/>
    <w:rsid w:val="000E2688"/>
    <w:rsid w:val="000F1461"/>
    <w:rsid w:val="000F6C8F"/>
    <w:rsid w:val="00115349"/>
    <w:rsid w:val="0011557B"/>
    <w:rsid w:val="00115F63"/>
    <w:rsid w:val="00120383"/>
    <w:rsid w:val="00124BF3"/>
    <w:rsid w:val="0012691D"/>
    <w:rsid w:val="00133DC9"/>
    <w:rsid w:val="001368CC"/>
    <w:rsid w:val="00140CE3"/>
    <w:rsid w:val="0014162D"/>
    <w:rsid w:val="00144DAD"/>
    <w:rsid w:val="001451CE"/>
    <w:rsid w:val="00150340"/>
    <w:rsid w:val="00152A1A"/>
    <w:rsid w:val="00170AF1"/>
    <w:rsid w:val="001A4F32"/>
    <w:rsid w:val="001A5A60"/>
    <w:rsid w:val="00212B04"/>
    <w:rsid w:val="00217923"/>
    <w:rsid w:val="002258F2"/>
    <w:rsid w:val="002326C0"/>
    <w:rsid w:val="00241128"/>
    <w:rsid w:val="00253468"/>
    <w:rsid w:val="00270274"/>
    <w:rsid w:val="002735C7"/>
    <w:rsid w:val="00276B7A"/>
    <w:rsid w:val="002D1EF6"/>
    <w:rsid w:val="002E6072"/>
    <w:rsid w:val="00324075"/>
    <w:rsid w:val="00333849"/>
    <w:rsid w:val="003819BC"/>
    <w:rsid w:val="003C7B3F"/>
    <w:rsid w:val="003D7309"/>
    <w:rsid w:val="003E00FB"/>
    <w:rsid w:val="003E044D"/>
    <w:rsid w:val="003E7FD9"/>
    <w:rsid w:val="003F3FA3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223AE"/>
    <w:rsid w:val="00523D6F"/>
    <w:rsid w:val="00524D00"/>
    <w:rsid w:val="005373B2"/>
    <w:rsid w:val="00570476"/>
    <w:rsid w:val="00596CC3"/>
    <w:rsid w:val="005A4EC0"/>
    <w:rsid w:val="005B3D2F"/>
    <w:rsid w:val="005C27B3"/>
    <w:rsid w:val="005C3D79"/>
    <w:rsid w:val="005C7F31"/>
    <w:rsid w:val="005E284B"/>
    <w:rsid w:val="005E32BD"/>
    <w:rsid w:val="00605F5F"/>
    <w:rsid w:val="00621431"/>
    <w:rsid w:val="00627A22"/>
    <w:rsid w:val="00651243"/>
    <w:rsid w:val="0068063C"/>
    <w:rsid w:val="00683A8C"/>
    <w:rsid w:val="006919F6"/>
    <w:rsid w:val="00694E09"/>
    <w:rsid w:val="006A1324"/>
    <w:rsid w:val="006B0AA4"/>
    <w:rsid w:val="006B20AF"/>
    <w:rsid w:val="006C0DD9"/>
    <w:rsid w:val="006C27C1"/>
    <w:rsid w:val="006C3117"/>
    <w:rsid w:val="006E196D"/>
    <w:rsid w:val="006E4CF0"/>
    <w:rsid w:val="0070187A"/>
    <w:rsid w:val="00713D1C"/>
    <w:rsid w:val="00723246"/>
    <w:rsid w:val="0073712F"/>
    <w:rsid w:val="00755644"/>
    <w:rsid w:val="0077185C"/>
    <w:rsid w:val="007928B5"/>
    <w:rsid w:val="007A0A88"/>
    <w:rsid w:val="007B01E3"/>
    <w:rsid w:val="007B19B2"/>
    <w:rsid w:val="007C6DF1"/>
    <w:rsid w:val="007E6808"/>
    <w:rsid w:val="007E6BC7"/>
    <w:rsid w:val="007F1F33"/>
    <w:rsid w:val="00804F9C"/>
    <w:rsid w:val="0082277F"/>
    <w:rsid w:val="00841C6A"/>
    <w:rsid w:val="00871247"/>
    <w:rsid w:val="00883B4E"/>
    <w:rsid w:val="00887F96"/>
    <w:rsid w:val="00892504"/>
    <w:rsid w:val="0089448B"/>
    <w:rsid w:val="008A6F1D"/>
    <w:rsid w:val="008C0C7C"/>
    <w:rsid w:val="008C4233"/>
    <w:rsid w:val="008D30E0"/>
    <w:rsid w:val="008D314F"/>
    <w:rsid w:val="008E629C"/>
    <w:rsid w:val="0090245C"/>
    <w:rsid w:val="00910A84"/>
    <w:rsid w:val="00912FCE"/>
    <w:rsid w:val="0091636E"/>
    <w:rsid w:val="00925FCF"/>
    <w:rsid w:val="009362CC"/>
    <w:rsid w:val="0098688A"/>
    <w:rsid w:val="009A1B65"/>
    <w:rsid w:val="009B0F54"/>
    <w:rsid w:val="009B47FF"/>
    <w:rsid w:val="009B5458"/>
    <w:rsid w:val="009B65D4"/>
    <w:rsid w:val="009B724D"/>
    <w:rsid w:val="009D0830"/>
    <w:rsid w:val="009D1D29"/>
    <w:rsid w:val="009F30CF"/>
    <w:rsid w:val="009F5FD9"/>
    <w:rsid w:val="009F672C"/>
    <w:rsid w:val="00A0792A"/>
    <w:rsid w:val="00A16BF9"/>
    <w:rsid w:val="00A26AA6"/>
    <w:rsid w:val="00A26F3B"/>
    <w:rsid w:val="00A271B4"/>
    <w:rsid w:val="00A43B73"/>
    <w:rsid w:val="00A65CC8"/>
    <w:rsid w:val="00A7331A"/>
    <w:rsid w:val="00A9041E"/>
    <w:rsid w:val="00A910F5"/>
    <w:rsid w:val="00A91F6D"/>
    <w:rsid w:val="00A929F6"/>
    <w:rsid w:val="00A93901"/>
    <w:rsid w:val="00AA7EAB"/>
    <w:rsid w:val="00AB5174"/>
    <w:rsid w:val="00AB5FF5"/>
    <w:rsid w:val="00AD7DD7"/>
    <w:rsid w:val="00AE60F8"/>
    <w:rsid w:val="00AF216E"/>
    <w:rsid w:val="00AF232A"/>
    <w:rsid w:val="00B0452A"/>
    <w:rsid w:val="00B04C97"/>
    <w:rsid w:val="00B461B7"/>
    <w:rsid w:val="00B564F2"/>
    <w:rsid w:val="00B84CD4"/>
    <w:rsid w:val="00BB780E"/>
    <w:rsid w:val="00C00A87"/>
    <w:rsid w:val="00C0616F"/>
    <w:rsid w:val="00C07C97"/>
    <w:rsid w:val="00C14D39"/>
    <w:rsid w:val="00C35EAA"/>
    <w:rsid w:val="00C41B85"/>
    <w:rsid w:val="00C5113C"/>
    <w:rsid w:val="00C57C54"/>
    <w:rsid w:val="00C929B5"/>
    <w:rsid w:val="00CA5DBC"/>
    <w:rsid w:val="00CC1D41"/>
    <w:rsid w:val="00CD43E3"/>
    <w:rsid w:val="00CE1E33"/>
    <w:rsid w:val="00CE599D"/>
    <w:rsid w:val="00CF6A3D"/>
    <w:rsid w:val="00D0002A"/>
    <w:rsid w:val="00D11599"/>
    <w:rsid w:val="00D33FF2"/>
    <w:rsid w:val="00D52396"/>
    <w:rsid w:val="00D64042"/>
    <w:rsid w:val="00D64326"/>
    <w:rsid w:val="00D75552"/>
    <w:rsid w:val="00D823E6"/>
    <w:rsid w:val="00D83D27"/>
    <w:rsid w:val="00D86190"/>
    <w:rsid w:val="00D87DE8"/>
    <w:rsid w:val="00DA0E0C"/>
    <w:rsid w:val="00DB48D0"/>
    <w:rsid w:val="00DB725A"/>
    <w:rsid w:val="00E07C77"/>
    <w:rsid w:val="00E26BED"/>
    <w:rsid w:val="00E423CA"/>
    <w:rsid w:val="00E6139A"/>
    <w:rsid w:val="00E92BC7"/>
    <w:rsid w:val="00E95A9C"/>
    <w:rsid w:val="00EA6873"/>
    <w:rsid w:val="00EB377B"/>
    <w:rsid w:val="00EF3584"/>
    <w:rsid w:val="00EF3CD7"/>
    <w:rsid w:val="00F102EF"/>
    <w:rsid w:val="00F15EB8"/>
    <w:rsid w:val="00F20277"/>
    <w:rsid w:val="00F2424A"/>
    <w:rsid w:val="00F43FAA"/>
    <w:rsid w:val="00F44E74"/>
    <w:rsid w:val="00F746CA"/>
    <w:rsid w:val="00F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829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[srt.nama_surat]</vt:lpstr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7</cp:revision>
  <cp:lastPrinted>2008-02-15T10:19:00Z</cp:lastPrinted>
  <dcterms:created xsi:type="dcterms:W3CDTF">2018-02-01T10:06:00Z</dcterms:created>
  <dcterms:modified xsi:type="dcterms:W3CDTF">2018-02-01T10:14:00Z</dcterms:modified>
</cp:coreProperties>
</file>