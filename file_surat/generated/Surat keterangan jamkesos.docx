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C25FDD" w:rsidP="00C25FDD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8752" behindDoc="1" locked="0" layoutInCell="1" allowOverlap="1" wp14:anchorId="2BB8D383" wp14:editId="6C9712D7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851270"/>
            <wp:effectExtent l="0" t="0" r="3175" b="3175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8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C25FDD" w:rsidP="00C25FDD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C25FDD" w:rsidP="00C25FDD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C25FDD" w:rsidP="00C25FDD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</w:t>
      </w:r>
    </w:p>
    <w:p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Default="00140CE3">
      <w:pPr>
        <w:jc w:val="both"/>
      </w:pPr>
      <w:r>
        <w:tab/>
        <w:t>      </w:t>
      </w:r>
    </w:p>
    <w:p w:rsidRDefault="003311AF" w:rsidP="003311AF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Keterangan Jamkesos</w:t>
      </w:r>
    </w:p>
    <w:p w:rsidRDefault="003311AF" w:rsidP="003311AF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456</w:t>
      </w:r>
    </w:p>
    <w:p w:rsidRDefault="00A929F6">
      <w:pPr>
        <w:jc w:val="center"/>
        <w:rPr>
          <w:sz w:val="22"/>
          <w:szCs w:val="22"/>
        </w:rPr>
      </w:pPr>
    </w:p>
    <w:p w:rsidRDefault="00A910F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  <w:t>Yang bertanda tangan di bawah ini [jabatan] [nama_des], Kecamatan [nama_kec], [Sebutan_kabupaten] [nama_kab], Provinsi [nama_provinsi] menerangkan dengan sebenarnya bahwa :</w:t>
      </w:r>
    </w:p>
    <w:p w:rsidRDefault="00A929F6">
      <w:pPr>
        <w:pStyle w:val="BodyText"/>
        <w:rPr>
          <w:sz w:val="22"/>
          <w:szCs w:val="22"/>
        </w:rPr>
      </w:pPr>
    </w:p>
    <w:p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BAIQ OLIVIA APRILLIANI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/>
      </w:r>
    </w:p>
    <w:p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SENGGIGI, 12-November-1947</w:t>
      </w:r>
    </w:p>
    <w:p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PEREMPUAN</w:t>
      </w:r>
    </w:p>
    <w:p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 KOTA Bandung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Islam </w:t>
      </w:r>
    </w:p>
    <w:p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Status</w:t>
      </w:r>
      <w:r>
        <w:rPr>
          <w:sz w:val="22"/>
          <w:szCs w:val="22"/>
        </w:rPr>
        <w:tab/>
        <w:t>: </w:t>
      </w:r>
      <w:r>
        <w:rPr>
          <w:sz w:val="22"/>
          <w:szCs w:val="22"/>
        </w:rPr>
        <w:tab/>
      </w:r>
      <w:r>
        <w:rPr>
          <w:sz w:val="22"/>
          <w:szCs w:val="22"/>
        </w:rPr>
        <w:t>- </w:t>
      </w:r>
    </w:p>
    <w:p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Pendidikan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S2</w:t>
      </w:r>
    </w:p>
    <w:p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Belum / Tidak Bekerja</w:t>
      </w:r>
    </w:p>
    <w:p w:rsidRDefault="007E65D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Keperluan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fafda</w:t>
      </w:r>
    </w:p>
    <w:p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Orang tersebut adalah benar-benar warga KELURAHAN RANCABOLANG dengan data seperti di atas, dari keluarga kurang mampu pemegang Kartu Peserta Jamkesos No. efdfare.</w:t>
      </w:r>
    </w:p>
    <w:p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keterangan ini dibuat dengan sebenarnya, untuk dipergunakan sebagaimana mestinya.</w:t>
      </w: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03/02/2018</w:t>
            </w:r>
          </w:p>
          <w:p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Kepala Desa RANCABOLANG</w:t>
            </w:r>
          </w:p>
          <w:p w:rsidRDefault="001D3095" w:rsidP="001D3095">
            <w:pPr>
              <w:pStyle w:val="BodyText"/>
              <w:tabs>
                <w:tab w:val="left" w:pos="1558"/>
                <w:tab w:val="left" w:pos="288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Udin Saprudin S.E</w:t>
            </w:r>
          </w:p>
          <w:p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123456</w:t>
            </w:r>
          </w:p>
        </w:tc>
      </w:tr>
    </w:tbl>
    <w:p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Sect="009B5458">
      <w:footerReference w:type="default" r:id="rId9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AC8" w:rsidRDefault="00FA3AC8">
      <w:r>
        <w:separator/>
      </w:r>
    </w:p>
  </w:endnote>
  <w:endnote w:type="continuationSeparator" w:id="0">
    <w:p w:rsidR="00FA3AC8" w:rsidRDefault="00FA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Tr="008B637E">
      <w:tc>
        <w:tcPr>
          <w:tcW w:w="3369" w:type="dxa"/>
        </w:tcPr>
        <w:p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AC8" w:rsidRDefault="00FA3AC8">
      <w:r>
        <w:rPr>
          <w:color w:val="000000"/>
        </w:rPr>
        <w:separator/>
      </w:r>
    </w:p>
  </w:footnote>
  <w:footnote w:type="continuationSeparator" w:id="0">
    <w:p w:rsidR="00FA3AC8" w:rsidRDefault="00FA3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0E70"/>
    <w:rsid w:val="0014162D"/>
    <w:rsid w:val="00150340"/>
    <w:rsid w:val="00155AC2"/>
    <w:rsid w:val="001A4F32"/>
    <w:rsid w:val="001C6913"/>
    <w:rsid w:val="001D3095"/>
    <w:rsid w:val="001E68D2"/>
    <w:rsid w:val="00212B04"/>
    <w:rsid w:val="002258F2"/>
    <w:rsid w:val="00270274"/>
    <w:rsid w:val="00276B7A"/>
    <w:rsid w:val="002D7571"/>
    <w:rsid w:val="003311AF"/>
    <w:rsid w:val="00333849"/>
    <w:rsid w:val="003343DB"/>
    <w:rsid w:val="0034351B"/>
    <w:rsid w:val="003819BC"/>
    <w:rsid w:val="003A0B2E"/>
    <w:rsid w:val="003A10E6"/>
    <w:rsid w:val="004471CA"/>
    <w:rsid w:val="00447D5A"/>
    <w:rsid w:val="00451F58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3712F"/>
    <w:rsid w:val="00755644"/>
    <w:rsid w:val="00761428"/>
    <w:rsid w:val="00761E59"/>
    <w:rsid w:val="00763495"/>
    <w:rsid w:val="00782A11"/>
    <w:rsid w:val="007874DA"/>
    <w:rsid w:val="007904B0"/>
    <w:rsid w:val="00790607"/>
    <w:rsid w:val="007A3413"/>
    <w:rsid w:val="007D320D"/>
    <w:rsid w:val="007E27E9"/>
    <w:rsid w:val="007E65DE"/>
    <w:rsid w:val="007E6808"/>
    <w:rsid w:val="007E6BC7"/>
    <w:rsid w:val="007F1F33"/>
    <w:rsid w:val="00804F9C"/>
    <w:rsid w:val="0080593F"/>
    <w:rsid w:val="00871247"/>
    <w:rsid w:val="008813AD"/>
    <w:rsid w:val="008A6F1D"/>
    <w:rsid w:val="008B637E"/>
    <w:rsid w:val="008D30E0"/>
    <w:rsid w:val="008D314F"/>
    <w:rsid w:val="00910A84"/>
    <w:rsid w:val="00925FCF"/>
    <w:rsid w:val="0096022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F490A"/>
    <w:rsid w:val="00C00A87"/>
    <w:rsid w:val="00C25FDD"/>
    <w:rsid w:val="00C35EAA"/>
    <w:rsid w:val="00C37F9E"/>
    <w:rsid w:val="00C41B85"/>
    <w:rsid w:val="00C43B44"/>
    <w:rsid w:val="00C57C54"/>
    <w:rsid w:val="00CD43E3"/>
    <w:rsid w:val="00CD7962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19A2"/>
    <w:rsid w:val="00E21453"/>
    <w:rsid w:val="00E423CA"/>
    <w:rsid w:val="00E43299"/>
    <w:rsid w:val="00EA6873"/>
    <w:rsid w:val="00EF3CD7"/>
    <w:rsid w:val="00F1006F"/>
    <w:rsid w:val="00F102EF"/>
    <w:rsid w:val="00F15EB8"/>
    <w:rsid w:val="00F20277"/>
    <w:rsid w:val="00F2424A"/>
    <w:rsid w:val="00FA3AC8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[srt.nama_surat]</vt:lpstr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cp:keywords/>
  <dc:description/>
  <cp:lastModifiedBy>k</cp:lastModifiedBy>
  <cp:revision>8</cp:revision>
  <cp:lastPrinted>2008-02-15T10:19:00Z</cp:lastPrinted>
  <dcterms:created xsi:type="dcterms:W3CDTF">2018-02-03T15:43:00Z</dcterms:created>
  <dcterms:modified xsi:type="dcterms:W3CDTF">2018-02-03T15:45:00Z</dcterms:modified>
</cp:coreProperties>
</file>