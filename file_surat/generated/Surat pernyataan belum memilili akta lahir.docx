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121D55" w:rsidP="00121D55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7728" behindDoc="1" locked="0" layoutInCell="1" allowOverlap="1" wp14:anchorId="2173B496" wp14:editId="6EE3A3B9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121D55" w:rsidP="00121D55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121D55" w:rsidP="00121D55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121D55" w:rsidP="00121D55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140CE3">
      <w:pPr>
        <w:jc w:val="both"/>
      </w:pPr>
      <w:r>
        <w:tab/>
        <w:t>      </w:t>
      </w:r>
    </w:p>
    <w:p w:rsidRDefault="00121D55" w:rsidP="00121D55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Pernyataan Belum Memiliki Akta Lahir</w:t>
      </w:r>
    </w:p>
    <w:p w:rsidRDefault="00121D55" w:rsidP="00121D55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123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Yang bertanda tangan di bawah ini Kepala Desa RANCABOLANG, Kecamatan GEDEBAGE, KOTA Bandung, Provinsi Jawa Barat menerangkan dengan sebenarnya bahwa:</w:t>
      </w:r>
    </w:p>
    <w:p w:rsidRDefault="00827D34">
      <w:pPr>
        <w:pStyle w:val="BodyText"/>
        <w:rPr>
          <w:sz w:val="22"/>
          <w:szCs w:val="22"/>
        </w:rPr>
      </w:pPr>
    </w:p>
    <w:p w:rsidRDefault="00827D3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AHMAD ALLIF RIZKI</w:t>
      </w:r>
    </w:p>
    <w:p w:rsidRDefault="00406B2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Alamat/Tempat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9E228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Tempat 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MANGSIT, 07-June-1995</w:t>
      </w:r>
    </w:p>
    <w:p w:rsidRDefault="009E2280" w:rsidP="00827D3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LAKI-LAKI</w:t>
      </w:r>
    </w:p>
    <w:p w:rsidRDefault="009E2280" w:rsidP="00827D34">
      <w:pPr>
        <w:pStyle w:val="BodyText"/>
        <w:ind w:firstLine="720"/>
        <w:rPr>
          <w:sz w:val="22"/>
          <w:szCs w:val="22"/>
        </w:rPr>
      </w:pPr>
    </w:p>
    <w:p w:rsidRDefault="00827D34" w:rsidP="00827D34">
      <w:pPr>
        <w:pStyle w:val="BodyText"/>
        <w:ind w:firstLine="720"/>
        <w:rPr>
          <w:sz w:val="22"/>
          <w:szCs w:val="22"/>
        </w:rPr>
      </w:pPr>
      <w:r>
        <w:rPr>
          <w:sz w:val="22"/>
          <w:szCs w:val="22"/>
        </w:rPr>
        <w:t>Dengan orang tua:</w:t>
      </w:r>
    </w:p>
    <w:p w:rsidRDefault="00827D34" w:rsidP="00827D3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Ayah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 Ayah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7204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Ibu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 </w:t>
      </w:r>
    </w:p>
    <w:p w:rsidRDefault="00720498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 Ibu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827D3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Adalah benar-benar warga KELURAHAN RANCABOLANG dan belum pernah memiliki Akta Kelahiran.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sebenarnya,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5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  <w:gridCol w:w="5130"/>
      </w:tblGrid>
      <w:tr w:rsidTr="00DE20E6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DE20E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03/02/2018</w:t>
            </w:r>
          </w:p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DE20E6" w:rsidP="00C47302">
            <w:pPr>
              <w:pStyle w:val="BodyText"/>
              <w:tabs>
                <w:tab w:val="left" w:pos="1558"/>
                <w:tab w:val="left" w:pos="288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Muchlis Sudrajat S.E</w:t>
            </w:r>
          </w:p>
          <w:p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54321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DE20E6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[nama_des], [tgl_surat]</w:t>
            </w: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[jabatan] [nama_des]</w:t>
            </w: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DE20E6" w:rsidP="00917B3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[nama_pamong]</w:t>
            </w:r>
          </w:p>
          <w:p w:rsidRDefault="00DE20E6" w:rsidP="00917B3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[pamong_nip]</w:t>
            </w:r>
          </w:p>
        </w:tc>
      </w:tr>
    </w:tbl>
    <w:p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07D" w:rsidRDefault="000C407D">
      <w:r>
        <w:separator/>
      </w:r>
    </w:p>
  </w:endnote>
  <w:endnote w:type="continuationSeparator" w:id="0">
    <w:p w:rsidR="000C407D" w:rsidRDefault="000C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8B637E">
      <w:tc>
        <w:tcPr>
          <w:tcW w:w="3369" w:type="dxa"/>
        </w:tcPr>
        <w:p w:rsidRDefault="0072049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Default="0072049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72049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Default="007204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07D" w:rsidRDefault="000C407D">
      <w:r>
        <w:rPr>
          <w:color w:val="000000"/>
        </w:rPr>
        <w:separator/>
      </w:r>
    </w:p>
  </w:footnote>
  <w:footnote w:type="continuationSeparator" w:id="0">
    <w:p w:rsidR="000C407D" w:rsidRDefault="000C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05E1"/>
    <w:rsid w:val="00066225"/>
    <w:rsid w:val="00094283"/>
    <w:rsid w:val="000C407D"/>
    <w:rsid w:val="000D1CF8"/>
    <w:rsid w:val="000D3F9F"/>
    <w:rsid w:val="000F0395"/>
    <w:rsid w:val="000F1461"/>
    <w:rsid w:val="000F6C8F"/>
    <w:rsid w:val="00106E4E"/>
    <w:rsid w:val="00120383"/>
    <w:rsid w:val="00121D55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212B04"/>
    <w:rsid w:val="002258F2"/>
    <w:rsid w:val="00270274"/>
    <w:rsid w:val="00276B7A"/>
    <w:rsid w:val="00287329"/>
    <w:rsid w:val="002D7571"/>
    <w:rsid w:val="00333849"/>
    <w:rsid w:val="00334A41"/>
    <w:rsid w:val="003819BC"/>
    <w:rsid w:val="003A0B2E"/>
    <w:rsid w:val="00406B28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5F2C50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20498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27D34"/>
    <w:rsid w:val="00856C09"/>
    <w:rsid w:val="00871247"/>
    <w:rsid w:val="008813AD"/>
    <w:rsid w:val="008A6F1D"/>
    <w:rsid w:val="008B637E"/>
    <w:rsid w:val="008D30E0"/>
    <w:rsid w:val="008D314F"/>
    <w:rsid w:val="00910A84"/>
    <w:rsid w:val="00917B39"/>
    <w:rsid w:val="00925274"/>
    <w:rsid w:val="00925FCF"/>
    <w:rsid w:val="0096022A"/>
    <w:rsid w:val="0098688A"/>
    <w:rsid w:val="009A1B65"/>
    <w:rsid w:val="009B47FF"/>
    <w:rsid w:val="009B5458"/>
    <w:rsid w:val="009B65D4"/>
    <w:rsid w:val="009D1D29"/>
    <w:rsid w:val="009E2280"/>
    <w:rsid w:val="009F0DE3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276E"/>
    <w:rsid w:val="00AA7EAB"/>
    <w:rsid w:val="00AB4BD1"/>
    <w:rsid w:val="00AB5174"/>
    <w:rsid w:val="00AB5FF5"/>
    <w:rsid w:val="00AF216E"/>
    <w:rsid w:val="00AF232A"/>
    <w:rsid w:val="00B332AC"/>
    <w:rsid w:val="00B564F2"/>
    <w:rsid w:val="00B60604"/>
    <w:rsid w:val="00B84CD4"/>
    <w:rsid w:val="00BF490A"/>
    <w:rsid w:val="00C00A87"/>
    <w:rsid w:val="00C34342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20E6"/>
    <w:rsid w:val="00DE685E"/>
    <w:rsid w:val="00E423CA"/>
    <w:rsid w:val="00E43299"/>
    <w:rsid w:val="00E95D3B"/>
    <w:rsid w:val="00E97C3B"/>
    <w:rsid w:val="00EA6873"/>
    <w:rsid w:val="00EA72E3"/>
    <w:rsid w:val="00EF3CD7"/>
    <w:rsid w:val="00F1006F"/>
    <w:rsid w:val="00F102EF"/>
    <w:rsid w:val="00F15EB8"/>
    <w:rsid w:val="00F20277"/>
    <w:rsid w:val="00F2424A"/>
    <w:rsid w:val="00FE22DB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[srt.nama_surat]</vt:lpstr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5</cp:revision>
  <cp:lastPrinted>2008-02-15T10:19:00Z</cp:lastPrinted>
  <dcterms:created xsi:type="dcterms:W3CDTF">2018-02-03T16:08:00Z</dcterms:created>
  <dcterms:modified xsi:type="dcterms:W3CDTF">2018-02-03T16:10:00Z</dcterms:modified>
</cp:coreProperties>
</file>