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C56920" w:rsidP="00C56920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 wp14:anchorId="3D80299B" wp14:editId="78C8EAE8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C56920" w:rsidP="00C56920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C56920" w:rsidP="00C56920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C56920" w:rsidP="00C56920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  <w:r>
        <w:rPr>
          <w:sz w:val="20"/>
          <w:szCs w:val="20"/>
        </w:rPr>
        <w:t>JL. Adi Flora Raya No. 17, Kelurahan Rancabolang, Kecamatan Gedebage</w:t>
      </w:r>
    </w:p>
    <w:p w:rsidRDefault="00140CE3">
      <w:pPr>
        <w:jc w:val="both"/>
      </w:pPr>
      <w:r>
        <w:tab/>
        <w:t>      </w:t>
      </w:r>
    </w:p>
    <w:p w:rsidRDefault="00C56920" w:rsidP="00C56920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Bepergian / Jalan</w:t>
      </w:r>
    </w:p>
    <w:p w:rsidRDefault="00C56920" w:rsidP="00C56920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445tt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Ketua RW RANCABOLANG, Kecamatan GEDEBAGE, KOTA Bandung, Provinsi Jawa Barat menerangkan dengan sebenarnya bahwa:</w:t>
      </w:r>
    </w:p>
    <w:p w:rsidRDefault="005D4F5D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ASHARI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No. KK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5201140104166999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KERANDANGAN, 30-December-1985</w:t>
      </w:r>
    </w:p>
    <w:p w:rsidRDefault="007874D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LAKI-LAKI</w:t>
      </w:r>
    </w:p>
    <w:p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 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- </w:t>
      </w:r>
    </w:p>
    <w:p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Lainnya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Wiraswasta</w:t>
      </w:r>
    </w:p>
    <w:p w:rsidRDefault="007874DA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WNI</w:t>
      </w:r>
    </w:p>
    <w:p w:rsidRDefault="007874DA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dfadfdfa</w:t>
      </w:r>
    </w:p>
    <w:p w:rsidRDefault="007904B0" w:rsidP="00221C0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Berlaku mulai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20/02/2018 s/d 03/02/2018</w:t>
      </w:r>
    </w:p>
    <w:p w:rsidRDefault="0012501E" w:rsidP="00CB7FB6">
      <w:pPr>
        <w:tabs>
          <w:tab w:val="left" w:pos="1260"/>
          <w:tab w:val="left" w:pos="2880"/>
          <w:tab w:val="left" w:pos="3960"/>
          <w:tab w:val="left" w:pos="4140"/>
        </w:tabs>
        <w:ind w:right="6"/>
        <w:rPr>
          <w:sz w:val="22"/>
          <w:szCs w:val="22"/>
        </w:rPr>
      </w:pPr>
    </w:p>
    <w:p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adalah benar-benar warga KELURAHAN RANCABOLANG, dengan data seperti di atas.</w:t>
      </w:r>
    </w:p>
    <w:p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Ketua RW RANCABOLANG</w:t>
            </w: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2D73D9" w:rsidP="002D73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</w:tr>
    </w:tbl>
    <w:p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F62" w:rsidRDefault="00334F62">
      <w:r>
        <w:separator/>
      </w:r>
    </w:p>
  </w:endnote>
  <w:endnote w:type="continuationSeparator" w:id="0">
    <w:p w:rsidR="00334F62" w:rsidRDefault="0033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F62" w:rsidRDefault="00334F62">
      <w:r>
        <w:rPr>
          <w:color w:val="000000"/>
        </w:rPr>
        <w:separator/>
      </w:r>
    </w:p>
  </w:footnote>
  <w:footnote w:type="continuationSeparator" w:id="0">
    <w:p w:rsidR="00334F62" w:rsidRDefault="0033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94283"/>
    <w:rsid w:val="000D1CF8"/>
    <w:rsid w:val="000D3F9F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1C07"/>
    <w:rsid w:val="002258F2"/>
    <w:rsid w:val="00270274"/>
    <w:rsid w:val="00276B7A"/>
    <w:rsid w:val="0029448F"/>
    <w:rsid w:val="002D73D9"/>
    <w:rsid w:val="00333849"/>
    <w:rsid w:val="00334F62"/>
    <w:rsid w:val="003819BC"/>
    <w:rsid w:val="003A0B2E"/>
    <w:rsid w:val="003C664A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D4F5D"/>
    <w:rsid w:val="005E284B"/>
    <w:rsid w:val="005E32BD"/>
    <w:rsid w:val="005F1EA9"/>
    <w:rsid w:val="00605F5F"/>
    <w:rsid w:val="0066555E"/>
    <w:rsid w:val="00683A8C"/>
    <w:rsid w:val="00691663"/>
    <w:rsid w:val="006919F6"/>
    <w:rsid w:val="006A1324"/>
    <w:rsid w:val="006B20AF"/>
    <w:rsid w:val="006E196D"/>
    <w:rsid w:val="006E4C06"/>
    <w:rsid w:val="006E4CF0"/>
    <w:rsid w:val="00713D1C"/>
    <w:rsid w:val="0073712F"/>
    <w:rsid w:val="00755644"/>
    <w:rsid w:val="00761428"/>
    <w:rsid w:val="00782A11"/>
    <w:rsid w:val="007874DA"/>
    <w:rsid w:val="007904B0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26F69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6920"/>
    <w:rsid w:val="00C57C54"/>
    <w:rsid w:val="00CB7FB6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F64FC"/>
    <w:rsid w:val="00E423CA"/>
    <w:rsid w:val="00E43299"/>
    <w:rsid w:val="00EA662D"/>
    <w:rsid w:val="00EA6873"/>
    <w:rsid w:val="00EF3CD7"/>
    <w:rsid w:val="00F102EF"/>
    <w:rsid w:val="00F15EB8"/>
    <w:rsid w:val="00F20277"/>
    <w:rsid w:val="00F2424A"/>
    <w:rsid w:val="00FA2409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14</cp:revision>
  <cp:lastPrinted>2008-02-15T10:19:00Z</cp:lastPrinted>
  <dcterms:created xsi:type="dcterms:W3CDTF">2018-02-03T13:34:00Z</dcterms:created>
  <dcterms:modified xsi:type="dcterms:W3CDTF">2018-02-03T13:38:00Z</dcterms:modified>
</cp:coreProperties>
</file>