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042B9" w:rsidP="005042B9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 wp14:anchorId="49B657C4" wp14:editId="7351E712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5042B9" w:rsidP="005042B9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5042B9" w:rsidP="005042B9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5042B9" w:rsidP="005042B9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A910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      </w:t>
      </w:r>
    </w:p>
    <w:p w:rsidRDefault="005042B9" w:rsidP="005042B9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KTP dalam proses</w:t>
      </w:r>
    </w:p>
    <w:p w:rsidRDefault="005042B9" w:rsidP="005042B9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RB/2018/45</w:t>
      </w:r>
    </w:p>
    <w:p w:rsidRDefault="00A929F6">
      <w:pPr>
        <w:jc w:val="center"/>
        <w:rPr>
          <w:sz w:val="22"/>
          <w:szCs w:val="22"/>
        </w:rPr>
      </w:pPr>
    </w:p>
    <w:p w:rsidRDefault="005042B9" w:rsidP="00366F49">
      <w:pPr>
        <w:pStyle w:val="BodyText"/>
        <w:ind w:firstLine="720"/>
        <w:rPr>
          <w:sz w:val="22"/>
          <w:szCs w:val="22"/>
        </w:rPr>
      </w:pPr>
      <w:r>
        <w:rPr>
          <w:sz w:val="22"/>
          <w:szCs w:val="22"/>
        </w:rPr>
        <w:t>Yang bertanda tangan di bawah ini Kepala Desa RANCABOLANG, Kecamatan GEDEBAGE, KOTA Bandung, Provinsi Jawa Barat menerangkan dengan sebenarnya bahwa:</w:t>
      </w:r>
    </w:p>
    <w:p w:rsidRDefault="00A929F6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ASHARI</w:t>
      </w:r>
    </w:p>
    <w:p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KERANDANGAN, 30-December-1985</w:t>
      </w:r>
    </w:p>
    <w:p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Default="00744E64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KOTA Bandung</w:t>
      </w:r>
    </w:p>
    <w:p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Islam</w:t>
      </w:r>
    </w:p>
    <w:p w:rsidRDefault="00744E64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744E6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Wiraswasta </w:t>
      </w:r>
    </w:p>
    <w:p w:rsidRDefault="00744E64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WNI</w:t>
      </w:r>
    </w:p>
    <w:p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di atas adalah benar-benar warga KELURAHAN RANCABOLANG yang saat ini Kartu Tanda Penduduk sedang dalam proses.</w:t>
      </w:r>
    </w:p>
    <w:p w:rsidRDefault="00744E64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sesungguhnya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 w:rsidP="00B92E4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04/02/2018</w:t>
            </w: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B34029" w:rsidP="00B34029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  <w:r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BD3" w:rsidRDefault="001B7BD3">
      <w:r>
        <w:separator/>
      </w:r>
    </w:p>
  </w:endnote>
  <w:endnote w:type="continuationSeparator" w:id="0">
    <w:p w:rsidR="001B7BD3" w:rsidRDefault="001B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1259E6" w:rsidP="00B34029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1259E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BD3" w:rsidRDefault="001B7BD3">
      <w:r>
        <w:rPr>
          <w:color w:val="000000"/>
        </w:rPr>
        <w:separator/>
      </w:r>
    </w:p>
  </w:footnote>
  <w:footnote w:type="continuationSeparator" w:id="0">
    <w:p w:rsidR="001B7BD3" w:rsidRDefault="001B7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3085A"/>
    <w:rsid w:val="000873AB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96A15"/>
    <w:rsid w:val="001A4F32"/>
    <w:rsid w:val="001A5A60"/>
    <w:rsid w:val="001B7BD3"/>
    <w:rsid w:val="001C24A3"/>
    <w:rsid w:val="00212B04"/>
    <w:rsid w:val="002258F2"/>
    <w:rsid w:val="002326C0"/>
    <w:rsid w:val="00270274"/>
    <w:rsid w:val="00276B7A"/>
    <w:rsid w:val="0028557B"/>
    <w:rsid w:val="002B3B15"/>
    <w:rsid w:val="002D1EF6"/>
    <w:rsid w:val="002E6072"/>
    <w:rsid w:val="00333849"/>
    <w:rsid w:val="00366F49"/>
    <w:rsid w:val="003819BC"/>
    <w:rsid w:val="003A2525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042B9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337C2"/>
    <w:rsid w:val="00683A8C"/>
    <w:rsid w:val="006919F6"/>
    <w:rsid w:val="00694E09"/>
    <w:rsid w:val="006A0CE7"/>
    <w:rsid w:val="006A1324"/>
    <w:rsid w:val="006B20AF"/>
    <w:rsid w:val="006C27C1"/>
    <w:rsid w:val="006E196D"/>
    <w:rsid w:val="006E4CF0"/>
    <w:rsid w:val="00713D1C"/>
    <w:rsid w:val="00723246"/>
    <w:rsid w:val="0073712F"/>
    <w:rsid w:val="00744E64"/>
    <w:rsid w:val="00755644"/>
    <w:rsid w:val="007802DD"/>
    <w:rsid w:val="007928B5"/>
    <w:rsid w:val="007A0A88"/>
    <w:rsid w:val="007A40F3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B0452A"/>
    <w:rsid w:val="00B04C97"/>
    <w:rsid w:val="00B34029"/>
    <w:rsid w:val="00B564F2"/>
    <w:rsid w:val="00B84CD4"/>
    <w:rsid w:val="00B92E40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6139A"/>
    <w:rsid w:val="00E8137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4</cp:revision>
  <cp:lastPrinted>2008-02-15T10:19:00Z</cp:lastPrinted>
  <dcterms:created xsi:type="dcterms:W3CDTF">2018-02-03T13:20:00Z</dcterms:created>
  <dcterms:modified xsi:type="dcterms:W3CDTF">2018-02-03T13:26:00Z</dcterms:modified>
</cp:coreProperties>
</file>