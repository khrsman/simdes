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760A6" w:rsidP="007760A6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7728" behindDoc="1" locked="0" layoutInCell="1" allowOverlap="1" wp14:anchorId="6F7B9649" wp14:editId="73416368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7760A6" w:rsidP="007760A6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7760A6" w:rsidP="007760A6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7760A6" w:rsidP="00782A11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140CE3">
      <w:pPr>
        <w:jc w:val="both"/>
      </w:pPr>
      <w:r>
        <w:tab/>
        <w:t>      </w:t>
      </w:r>
    </w:p>
    <w:p w:rsidRDefault="00A033B7" w:rsidP="00A033B7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Pengantar Izin Keramaian</w:t>
      </w:r>
    </w:p>
    <w:p w:rsidRDefault="00A033B7" w:rsidP="00A033B7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123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Kepala Desa RANCABOLANG, Kecamatan GEDEBAGE, KOTA Bandung, Provinsi Jawa Barat menerangkan dengan sebenarnya bahwa:</w:t>
      </w:r>
    </w:p>
    <w:p w:rsidRDefault="00A033B7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ASHARI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No. KK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5201140104166999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KERANDANGAN, 30-December-1985</w:t>
      </w:r>
    </w:p>
    <w:p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 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- </w:t>
      </w:r>
    </w:p>
    <w:p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Lainnya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Wiraswasta</w:t>
      </w:r>
    </w:p>
    <w:p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[warga_negara]</w:t>
      </w:r>
    </w:p>
    <w:p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Sebagai pengantar untuk mendapatkan Surat Izin Keramaian berupa jkdjfianysa mulai tanggal </w:t>
      </w:r>
      <w:r>
        <w:rPr>
          <w:sz w:val="22"/>
          <w:szCs w:val="22"/>
        </w:rPr>
        <w:tab/>
        <w:t>03/02/2018 sampai dengan 03/02/2018 dengan keperluan perndfla.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adalah benar-benar warga KELURAHAN RANCABOLANG dengan data seperti di atas.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5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  <w:gridCol w:w="5130"/>
      </w:tblGrid>
      <w:tr w:rsidTr="008B74E2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ASHARI</w:t>
            </w: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8B74E2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8B74E2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8B74E2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[nama_des], [tgl_surat]</w:t>
            </w: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[jabatan] [nama_des]</w:t>
            </w: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8B74E2" w:rsidP="000F0BF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[nama_pamong]</w:t>
            </w:r>
          </w:p>
          <w:p w:rsidRDefault="008B74E2" w:rsidP="000F0BF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[pamong_nip]</w:t>
            </w:r>
          </w:p>
        </w:tc>
      </w:tr>
    </w:tbl>
    <w:p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370" w:rsidRDefault="00735370">
      <w:r>
        <w:separator/>
      </w:r>
    </w:p>
  </w:endnote>
  <w:endnote w:type="continuationSeparator" w:id="0">
    <w:p w:rsidR="00735370" w:rsidRDefault="0073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370" w:rsidRDefault="00735370">
      <w:r>
        <w:rPr>
          <w:color w:val="000000"/>
        </w:rPr>
        <w:separator/>
      </w:r>
    </w:p>
  </w:footnote>
  <w:footnote w:type="continuationSeparator" w:id="0">
    <w:p w:rsidR="00735370" w:rsidRDefault="00735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A7582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770F1"/>
    <w:rsid w:val="003819BC"/>
    <w:rsid w:val="003A0B2E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A74F1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E196D"/>
    <w:rsid w:val="006E4C04"/>
    <w:rsid w:val="006E4CF0"/>
    <w:rsid w:val="00713D1C"/>
    <w:rsid w:val="00716232"/>
    <w:rsid w:val="00735370"/>
    <w:rsid w:val="0073712F"/>
    <w:rsid w:val="00755644"/>
    <w:rsid w:val="00761428"/>
    <w:rsid w:val="007760A6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B74E2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33B7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1711B"/>
    <w:rsid w:val="00B564F2"/>
    <w:rsid w:val="00B84CD4"/>
    <w:rsid w:val="00C00A87"/>
    <w:rsid w:val="00C35EAA"/>
    <w:rsid w:val="00C37F9E"/>
    <w:rsid w:val="00C41B85"/>
    <w:rsid w:val="00C43B44"/>
    <w:rsid w:val="00C57C54"/>
    <w:rsid w:val="00C60C67"/>
    <w:rsid w:val="00CD43E3"/>
    <w:rsid w:val="00CE1E33"/>
    <w:rsid w:val="00CF6A3D"/>
    <w:rsid w:val="00D0002A"/>
    <w:rsid w:val="00D1473B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D20FF"/>
    <w:rsid w:val="00E423CA"/>
    <w:rsid w:val="00E42FD6"/>
    <w:rsid w:val="00E43299"/>
    <w:rsid w:val="00E821EC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2</cp:revision>
  <cp:lastPrinted>2008-02-15T10:19:00Z</cp:lastPrinted>
  <dcterms:created xsi:type="dcterms:W3CDTF">2018-02-03T14:16:00Z</dcterms:created>
  <dcterms:modified xsi:type="dcterms:W3CDTF">2018-02-03T14:16:00Z</dcterms:modified>
</cp:coreProperties>
</file>