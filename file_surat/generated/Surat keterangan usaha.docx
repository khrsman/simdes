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D65C1B" w:rsidP="00D65C1B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 wp14:anchorId="5F4D5D4C" wp14:editId="36010853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851270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8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D65C1B" w:rsidP="00D65C1B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D65C1B" w:rsidP="00D65C1B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D65C1B" w:rsidP="00D65C1B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140CE3">
      <w:pPr>
        <w:jc w:val="both"/>
      </w:pPr>
      <w:r>
        <w:tab/>
        <w:t>      </w:t>
      </w:r>
    </w:p>
    <w:p w:rsidRDefault="00D65C1B" w:rsidP="00D65C1B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Usaha</w:t>
      </w:r>
    </w:p>
    <w:p w:rsidRDefault="00D65C1B" w:rsidP="00D65C1B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3457</w:t>
      </w:r>
    </w:p>
    <w:p w:rsidRDefault="00A929F6">
      <w:pPr>
        <w:jc w:val="center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Yang bertanda tangan di bawah ini Sekertaris Desa RANCABOLANG, Kecamatan GEDEBAGE, KOTA Bandung, Provinsi Jawa Barat menerangkan dengan sebenarnya bahwa:</w:t>
      </w:r>
    </w:p>
    <w:p w:rsidRDefault="00A929F6">
      <w:pPr>
        <w:pStyle w:val="BodyText"/>
        <w:rPr>
          <w:sz w:val="22"/>
          <w:szCs w:val="22"/>
        </w:rPr>
      </w:pP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ADINI SEPTIA LISTA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/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No. KK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5201140104126994</w:t>
      </w:r>
    </w:p>
    <w:p w:rsidRDefault="00CB4CA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Kepala Keluarga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-</w:t>
      </w:r>
    </w:p>
    <w:p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MANGSIT, 10-March-1996</w:t>
      </w:r>
    </w:p>
    <w:p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PEREMPUAN</w:t>
      </w:r>
    </w:p>
    <w:p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Islam 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- </w:t>
      </w:r>
    </w:p>
    <w:p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Pendidikan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SLTA</w:t>
      </w:r>
    </w:p>
    <w:p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Mengurus Rumah Tangga</w:t>
      </w:r>
    </w:p>
    <w:p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WNI</w:t>
      </w:r>
    </w:p>
    <w:p w:rsidRDefault="00CB4CA7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surat usahdkfa</w:t>
      </w:r>
    </w:p>
    <w:p w:rsidRDefault="00BF490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Berlaku mulai</w:t>
      </w:r>
      <w:r>
        <w:rPr>
          <w:sz w:val="22"/>
          <w:szCs w:val="22"/>
        </w:rPr>
        <w:tab/>
        <w:t>:` 03/02/2018 sampai dengan 03/02/2018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7874DA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Orang tersebut adalah benar-benar warga Desa KELURAHAN RANCABOLANG dengan data seperti di atas, yang memiliki usaha Dagang sayur.</w:t>
      </w:r>
    </w:p>
    <w:p w:rsidRDefault="0012501E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 dengan sebenarnya,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Surat</w:t>
            </w: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06622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ADINI SEPTIA LISTA</w:t>
            </w: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03/02/2018</w:t>
            </w:r>
          </w:p>
          <w:p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Sekertaris Desa RANCABOLANG</w:t>
            </w:r>
          </w:p>
          <w:p w:rsidRDefault="003B4D3C" w:rsidP="003B4D3C">
            <w:pPr>
              <w:pStyle w:val="BodyText"/>
              <w:tabs>
                <w:tab w:val="left" w:pos="1558"/>
                <w:tab w:val="left" w:pos="288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Muchlis Sudrajat S.E</w:t>
            </w:r>
          </w:p>
          <w:p w:rsidRDefault="003B4D3C" w:rsidP="003B4D3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54321</w:t>
            </w:r>
          </w:p>
        </w:tc>
      </w:tr>
    </w:tbl>
    <w:p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Sect="009B5458">
      <w:footerReference w:type="default" r:id="rId9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183" w:rsidRDefault="00651183">
      <w:r>
        <w:separator/>
      </w:r>
    </w:p>
  </w:endnote>
  <w:endnote w:type="continuationSeparator" w:id="0">
    <w:p w:rsidR="00651183" w:rsidRDefault="0065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Tr="008B637E">
      <w:tc>
        <w:tcPr>
          <w:tcW w:w="3369" w:type="dxa"/>
        </w:tcPr>
        <w:p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183" w:rsidRDefault="00651183">
      <w:r>
        <w:rPr>
          <w:color w:val="000000"/>
        </w:rPr>
        <w:separator/>
      </w:r>
    </w:p>
  </w:footnote>
  <w:footnote w:type="continuationSeparator" w:id="0">
    <w:p w:rsidR="00651183" w:rsidRDefault="0065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51EBE"/>
    <w:rsid w:val="00066225"/>
    <w:rsid w:val="00094283"/>
    <w:rsid w:val="000A51A9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212B04"/>
    <w:rsid w:val="002258F2"/>
    <w:rsid w:val="00270274"/>
    <w:rsid w:val="00276B7A"/>
    <w:rsid w:val="002D7571"/>
    <w:rsid w:val="00333849"/>
    <w:rsid w:val="003819BC"/>
    <w:rsid w:val="003A0B2E"/>
    <w:rsid w:val="003B4D3C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51183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712F"/>
    <w:rsid w:val="00755644"/>
    <w:rsid w:val="00761428"/>
    <w:rsid w:val="00782A11"/>
    <w:rsid w:val="007874DA"/>
    <w:rsid w:val="007904B0"/>
    <w:rsid w:val="007A3413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33CE8"/>
    <w:rsid w:val="0096022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7331A"/>
    <w:rsid w:val="00A81F65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E60EA"/>
    <w:rsid w:val="00BF490A"/>
    <w:rsid w:val="00C00A87"/>
    <w:rsid w:val="00C35EAA"/>
    <w:rsid w:val="00C37F9E"/>
    <w:rsid w:val="00C41B85"/>
    <w:rsid w:val="00C43B44"/>
    <w:rsid w:val="00C57C54"/>
    <w:rsid w:val="00CB4CA7"/>
    <w:rsid w:val="00CD43E3"/>
    <w:rsid w:val="00CE1E33"/>
    <w:rsid w:val="00CF0847"/>
    <w:rsid w:val="00CF6A3D"/>
    <w:rsid w:val="00D0002A"/>
    <w:rsid w:val="00D24340"/>
    <w:rsid w:val="00D33FF2"/>
    <w:rsid w:val="00D52396"/>
    <w:rsid w:val="00D64042"/>
    <w:rsid w:val="00D64326"/>
    <w:rsid w:val="00D65C1B"/>
    <w:rsid w:val="00D75552"/>
    <w:rsid w:val="00D823E6"/>
    <w:rsid w:val="00D83D27"/>
    <w:rsid w:val="00DA0E0C"/>
    <w:rsid w:val="00DB725A"/>
    <w:rsid w:val="00DE2B5F"/>
    <w:rsid w:val="00E423CA"/>
    <w:rsid w:val="00E43299"/>
    <w:rsid w:val="00EA6873"/>
    <w:rsid w:val="00EC31EA"/>
    <w:rsid w:val="00EF3CD7"/>
    <w:rsid w:val="00F1006F"/>
    <w:rsid w:val="00F102EF"/>
    <w:rsid w:val="00F15EB8"/>
    <w:rsid w:val="00F20277"/>
    <w:rsid w:val="00F2424A"/>
    <w:rsid w:val="00F72FA3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Template Surat Export Doc OpenSID</vt:lpstr>
      <vt:lpstr>        [judul_surat]</vt:lpstr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8</cp:revision>
  <cp:lastPrinted>2008-02-15T10:19:00Z</cp:lastPrinted>
  <dcterms:created xsi:type="dcterms:W3CDTF">2018-02-03T15:34:00Z</dcterms:created>
  <dcterms:modified xsi:type="dcterms:W3CDTF">2018-02-03T15:37:00Z</dcterms:modified>
</cp:coreProperties>
</file>