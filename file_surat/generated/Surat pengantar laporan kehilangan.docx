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F32B3" w:rsidP="009F32B3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 wp14:anchorId="6F1D3689" wp14:editId="4EC2096C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9F32B3" w:rsidP="009F32B3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9F32B3" w:rsidP="009F32B3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9F32B3" w:rsidP="009F32B3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140CE3">
      <w:pPr>
        <w:jc w:val="both"/>
      </w:pPr>
      <w:r>
        <w:tab/>
        <w:t>      </w:t>
      </w:r>
    </w:p>
    <w:p w:rsidRDefault="007A7C16" w:rsidP="007A7C16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Pengantar Laporan Kehilangan</w:t>
      </w:r>
    </w:p>
    <w:p w:rsidRDefault="007A7C16" w:rsidP="007A7C16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BR/2018/234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Kepala Desa RANCABOLANG, Kecamatan GEDEBAGE, KOTA Bandung, Provinsi Jawa Barat menerangkan dengan sebenarnya bahwa:</w:t>
      </w:r>
    </w:p>
    <w:p w:rsidRDefault="00EA56E9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M. FA'IZ AZAMI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No. KK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5201140110137011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-</w:t>
      </w:r>
    </w:p>
    <w:p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GEGELANG, 31-December-1988</w:t>
      </w:r>
    </w:p>
    <w:p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LAKI-LAKI</w:t>
      </w:r>
    </w:p>
    <w:p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 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- </w:t>
      </w:r>
    </w:p>
    <w:p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SLTA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Wiraswasta</w:t>
      </w:r>
    </w:p>
    <w:p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WNI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adalah benar-benar warga KELURAHAN RANCABOLANG dengan data seperti di atas.</w:t>
      </w:r>
    </w:p>
    <w:p w:rsidRDefault="0048112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48112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telah datang kepada kami untuk melapor dan mengaku telah kehilangan Dompet, dengan rincian sebagai berikut:</w:t>
      </w:r>
    </w:p>
    <w:p w:rsidRDefault="0048112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Rincian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Uang 200 ribu rupiah, KTP</w:t>
      </w:r>
    </w:p>
    <w:p w:rsidRDefault="00A317A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Keterangan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Jatuh di motor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FA'IZ AZAMI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04/02/2018</w:t>
            </w: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CC5F75" w:rsidP="00CC5F7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</w:tr>
    </w:tbl>
    <w:p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Sect="009B5458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B2" w:rsidRDefault="006778B2">
      <w:r>
        <w:separator/>
      </w:r>
    </w:p>
  </w:endnote>
  <w:endnote w:type="continuationSeparator" w:id="0">
    <w:p w:rsidR="006778B2" w:rsidRDefault="0067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B2" w:rsidRDefault="006778B2">
      <w:r>
        <w:rPr>
          <w:color w:val="000000"/>
        </w:rPr>
        <w:separator/>
      </w:r>
    </w:p>
  </w:footnote>
  <w:footnote w:type="continuationSeparator" w:id="0">
    <w:p w:rsidR="006778B2" w:rsidRDefault="0067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D5CB3"/>
    <w:rsid w:val="000F0395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3A2B70"/>
    <w:rsid w:val="004471CA"/>
    <w:rsid w:val="00447D5A"/>
    <w:rsid w:val="00475822"/>
    <w:rsid w:val="00475A31"/>
    <w:rsid w:val="00481122"/>
    <w:rsid w:val="004B60F8"/>
    <w:rsid w:val="004C25BC"/>
    <w:rsid w:val="004D5512"/>
    <w:rsid w:val="00515125"/>
    <w:rsid w:val="00524D00"/>
    <w:rsid w:val="00530581"/>
    <w:rsid w:val="005373B2"/>
    <w:rsid w:val="005877AB"/>
    <w:rsid w:val="00596CC3"/>
    <w:rsid w:val="005A63F4"/>
    <w:rsid w:val="005B3D2F"/>
    <w:rsid w:val="005D3B8E"/>
    <w:rsid w:val="005E284B"/>
    <w:rsid w:val="005E32BD"/>
    <w:rsid w:val="00604223"/>
    <w:rsid w:val="00605F5F"/>
    <w:rsid w:val="006739F2"/>
    <w:rsid w:val="006778B2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723FC"/>
    <w:rsid w:val="00782A11"/>
    <w:rsid w:val="007874DA"/>
    <w:rsid w:val="007904B0"/>
    <w:rsid w:val="007A3413"/>
    <w:rsid w:val="007A7C16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8D4ACF"/>
    <w:rsid w:val="00910A84"/>
    <w:rsid w:val="00916608"/>
    <w:rsid w:val="00925FCF"/>
    <w:rsid w:val="00950B43"/>
    <w:rsid w:val="0098688A"/>
    <w:rsid w:val="009A1B65"/>
    <w:rsid w:val="009B47FF"/>
    <w:rsid w:val="009B5458"/>
    <w:rsid w:val="009B65D4"/>
    <w:rsid w:val="009D1D29"/>
    <w:rsid w:val="009F30CF"/>
    <w:rsid w:val="009F32B3"/>
    <w:rsid w:val="009F672C"/>
    <w:rsid w:val="00A0792A"/>
    <w:rsid w:val="00A16BF9"/>
    <w:rsid w:val="00A26AA6"/>
    <w:rsid w:val="00A26F3B"/>
    <w:rsid w:val="00A317A2"/>
    <w:rsid w:val="00A7331A"/>
    <w:rsid w:val="00A9041E"/>
    <w:rsid w:val="00A910F5"/>
    <w:rsid w:val="00A929F6"/>
    <w:rsid w:val="00A93901"/>
    <w:rsid w:val="00AA7EAB"/>
    <w:rsid w:val="00AB1BB8"/>
    <w:rsid w:val="00AB4BD1"/>
    <w:rsid w:val="00AB5174"/>
    <w:rsid w:val="00AB5FF5"/>
    <w:rsid w:val="00AF216E"/>
    <w:rsid w:val="00AF232A"/>
    <w:rsid w:val="00B43228"/>
    <w:rsid w:val="00B564F2"/>
    <w:rsid w:val="00B84CD4"/>
    <w:rsid w:val="00C00A87"/>
    <w:rsid w:val="00C35EAA"/>
    <w:rsid w:val="00C37F9E"/>
    <w:rsid w:val="00C41B85"/>
    <w:rsid w:val="00C43B44"/>
    <w:rsid w:val="00C57C54"/>
    <w:rsid w:val="00CC5F75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21ABB"/>
    <w:rsid w:val="00E423CA"/>
    <w:rsid w:val="00E43299"/>
    <w:rsid w:val="00E90175"/>
    <w:rsid w:val="00EA56E9"/>
    <w:rsid w:val="00EA6873"/>
    <w:rsid w:val="00EF3CD7"/>
    <w:rsid w:val="00F1006F"/>
    <w:rsid w:val="00F102EF"/>
    <w:rsid w:val="00F14F8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14</cp:revision>
  <cp:lastPrinted>2008-02-15T10:19:00Z</cp:lastPrinted>
  <dcterms:created xsi:type="dcterms:W3CDTF">2018-02-03T14:22:00Z</dcterms:created>
  <dcterms:modified xsi:type="dcterms:W3CDTF">2018-02-03T14:28:00Z</dcterms:modified>
</cp:coreProperties>
</file>